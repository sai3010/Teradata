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9C" w:rsidRDefault="00DE423E" w:rsidP="00FD409C">
      <w:pPr>
        <w:pStyle w:val="TitlePg-Company"/>
      </w:pPr>
      <w:r>
        <w:t xml:space="preserve">Teradata </w:t>
      </w:r>
      <w:r w:rsidR="001B4CD4">
        <w:t>Real Steel</w:t>
      </w:r>
    </w:p>
    <w:p w:rsidR="00D43729" w:rsidRPr="00956E29" w:rsidRDefault="001F1F70" w:rsidP="001B02A8">
      <w:pPr>
        <w:pStyle w:val="Heading1"/>
      </w:pPr>
      <w:r>
        <w:t>Requirements</w:t>
      </w:r>
    </w:p>
    <w:p w:rsidR="001F1F70" w:rsidRDefault="0057555A" w:rsidP="00CA3A17">
      <w:pPr>
        <w:pStyle w:val="BodyText"/>
        <w:numPr>
          <w:ilvl w:val="0"/>
          <w:numId w:val="8"/>
        </w:numPr>
      </w:pPr>
      <w:r>
        <w:t>Access to Oracle DB</w:t>
      </w:r>
      <w:r w:rsidR="008418C2">
        <w:t xml:space="preserve"> server</w:t>
      </w:r>
      <w:r w:rsidR="009973AB">
        <w:t xml:space="preserve"> - tdserver</w:t>
      </w:r>
      <w:r>
        <w:t xml:space="preserve"> [</w:t>
      </w:r>
      <w:r w:rsidR="009973AB">
        <w:t>tduser</w:t>
      </w:r>
      <w:r>
        <w:t>/</w:t>
      </w:r>
      <w:r w:rsidR="003B3B5F" w:rsidRPr="003B3B5F">
        <w:t xml:space="preserve"> </w:t>
      </w:r>
      <w:r w:rsidR="009973AB">
        <w:t>tduser</w:t>
      </w:r>
      <w:r>
        <w:t>]</w:t>
      </w:r>
      <w:r w:rsidR="003B3B5F">
        <w:t>; Server:10.207.182.114</w:t>
      </w:r>
    </w:p>
    <w:p w:rsidR="0057555A" w:rsidRDefault="00327286" w:rsidP="00CA3A17">
      <w:pPr>
        <w:pStyle w:val="BodyText"/>
        <w:numPr>
          <w:ilvl w:val="0"/>
          <w:numId w:val="8"/>
        </w:numPr>
      </w:pPr>
      <w:r>
        <w:t>TeraData Client 14.10</w:t>
      </w:r>
      <w:r w:rsidR="00C3363D">
        <w:t xml:space="preserve"> </w:t>
      </w:r>
      <w:r w:rsidR="003B3B5F">
        <w:t>– Open source client tool to connect to server and practice</w:t>
      </w:r>
    </w:p>
    <w:p w:rsidR="001F1F70" w:rsidRPr="00956E29" w:rsidRDefault="001F1F70" w:rsidP="001F1F70">
      <w:pPr>
        <w:pStyle w:val="Heading1"/>
      </w:pPr>
      <w:r>
        <w:t>Intended Audience</w:t>
      </w:r>
    </w:p>
    <w:p w:rsidR="0086353C" w:rsidRDefault="001F1F70" w:rsidP="00CA3A17">
      <w:pPr>
        <w:pStyle w:val="BodyText"/>
        <w:numPr>
          <w:ilvl w:val="0"/>
          <w:numId w:val="8"/>
        </w:numPr>
      </w:pPr>
      <w:r>
        <w:t xml:space="preserve">Prepared for </w:t>
      </w:r>
      <w:r w:rsidR="006F602A">
        <w:t xml:space="preserve">new </w:t>
      </w:r>
      <w:r w:rsidR="0057555A">
        <w:t>fresh out engineers and college graduates</w:t>
      </w:r>
    </w:p>
    <w:p w:rsidR="003B3B5F" w:rsidRDefault="003B3B5F" w:rsidP="00CA3A17">
      <w:pPr>
        <w:pStyle w:val="BodyText"/>
        <w:numPr>
          <w:ilvl w:val="0"/>
          <w:numId w:val="8"/>
        </w:numPr>
      </w:pPr>
      <w:r>
        <w:t>And for Cross skilling engineers</w:t>
      </w:r>
    </w:p>
    <w:p w:rsidR="00FD409C" w:rsidRDefault="0057555A" w:rsidP="006F602A">
      <w:pPr>
        <w:pStyle w:val="Heading1"/>
      </w:pPr>
      <w:r>
        <w:t>Rounds</w:t>
      </w:r>
    </w:p>
    <w:p w:rsidR="0057555A" w:rsidRPr="008418C2" w:rsidRDefault="0057555A" w:rsidP="0057555A">
      <w:pPr>
        <w:pStyle w:val="BodyText"/>
        <w:rPr>
          <w:b/>
        </w:rPr>
      </w:pPr>
      <w:r>
        <w:t xml:space="preserve">All questions here are based on the </w:t>
      </w:r>
      <w:r w:rsidR="008418C2">
        <w:t xml:space="preserve">standard tables </w:t>
      </w:r>
      <w:r w:rsidR="00941962">
        <w:t xml:space="preserve">like </w:t>
      </w:r>
      <w:r w:rsidR="008418C2">
        <w:rPr>
          <w:b/>
        </w:rPr>
        <w:t>emp</w:t>
      </w:r>
      <w:r w:rsidR="008418C2">
        <w:t xml:space="preserve"> and </w:t>
      </w:r>
      <w:r w:rsidR="00941962">
        <w:rPr>
          <w:b/>
        </w:rPr>
        <w:t>dept</w:t>
      </w:r>
    </w:p>
    <w:p w:rsidR="006F602A" w:rsidRDefault="0057555A" w:rsidP="006F602A">
      <w:pPr>
        <w:pStyle w:val="Heading2"/>
      </w:pPr>
      <w:r>
        <w:t>Round 1 – ‘Kid’ mode</w:t>
      </w:r>
    </w:p>
    <w:p w:rsidR="0057555A" w:rsidRDefault="0057555A" w:rsidP="00FD409C">
      <w:pPr>
        <w:pStyle w:val="BodyText"/>
      </w:pPr>
      <w:r>
        <w:t xml:space="preserve">Write </w:t>
      </w:r>
      <w:r w:rsidR="008418C2">
        <w:t xml:space="preserve">DML </w:t>
      </w:r>
      <w:r>
        <w:t>queries for the following questions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>Dis</w:t>
      </w:r>
      <w:r>
        <w:t>play unique Jobs from EMP table</w:t>
      </w:r>
    </w:p>
    <w:p w:rsidR="000072DD" w:rsidRPr="000072DD" w:rsidRDefault="000072DD" w:rsidP="000072DD">
      <w:pPr>
        <w:pStyle w:val="BodyText"/>
        <w:ind w:left="1440"/>
        <w:rPr>
          <w:b/>
        </w:rPr>
      </w:pPr>
      <w:r w:rsidRPr="000072DD">
        <w:rPr>
          <w:b/>
        </w:rPr>
        <w:t xml:space="preserve">ANS : </w:t>
      </w:r>
      <w:r w:rsidR="00A34CC1" w:rsidRPr="000072DD">
        <w:rPr>
          <w:b/>
        </w:rPr>
        <w:t>SELECT DISTINCT JOB FROM EMP;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>List t</w:t>
      </w:r>
      <w:r>
        <w:t>he employees</w:t>
      </w:r>
      <w:r w:rsidRPr="008418C2">
        <w:t xml:space="preserve"> in </w:t>
      </w:r>
      <w:r>
        <w:t>the ascending order of their salaries</w:t>
      </w:r>
    </w:p>
    <w:p w:rsidR="000072DD" w:rsidRPr="00A34CC1" w:rsidRDefault="000072DD" w:rsidP="000072DD">
      <w:pPr>
        <w:pStyle w:val="BodyText"/>
        <w:ind w:left="1440"/>
        <w:rPr>
          <w:b/>
        </w:rPr>
      </w:pPr>
      <w:r w:rsidRPr="00A34CC1">
        <w:rPr>
          <w:b/>
        </w:rPr>
        <w:t xml:space="preserve">ANS : </w:t>
      </w:r>
      <w:r w:rsidR="00A34CC1" w:rsidRPr="00A34CC1">
        <w:rPr>
          <w:b/>
        </w:rPr>
        <w:t>SELECT SALARY ,ENAME FROM EMP ORDER BY SALARY</w:t>
      </w:r>
    </w:p>
    <w:p w:rsidR="008418C2" w:rsidRDefault="008418C2" w:rsidP="008418C2">
      <w:pPr>
        <w:pStyle w:val="BodyText"/>
        <w:numPr>
          <w:ilvl w:val="0"/>
          <w:numId w:val="9"/>
        </w:numPr>
      </w:pPr>
      <w:r>
        <w:t>List the details of the employees</w:t>
      </w:r>
      <w:r w:rsidRPr="008418C2">
        <w:t xml:space="preserve"> in asc</w:t>
      </w:r>
      <w:r>
        <w:t>ending</w:t>
      </w:r>
      <w:r w:rsidRPr="008418C2">
        <w:t xml:space="preserve"> order</w:t>
      </w:r>
      <w:r>
        <w:t xml:space="preserve"> of the dept no and descending of Jobs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>ANS : SELECT * FROM EMP ORDER BY DEPTNO ASC , JOBS DESC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>Display all the unique job</w:t>
      </w:r>
      <w:r>
        <w:t xml:space="preserve"> groups in the descending order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>ANS : SELECT DISTINCT JOB FROM EMP ORDER BY JOB DESC</w:t>
      </w:r>
    </w:p>
    <w:p w:rsidR="008418C2" w:rsidRDefault="008418C2" w:rsidP="008418C2">
      <w:pPr>
        <w:pStyle w:val="BodyText"/>
        <w:numPr>
          <w:ilvl w:val="0"/>
          <w:numId w:val="9"/>
        </w:numPr>
      </w:pPr>
      <w:r>
        <w:t>Display all the employees who are managers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>ANS : SELECT * FROM EMP WHERE JOB = ‘MGR’</w:t>
      </w:r>
    </w:p>
    <w:p w:rsidR="008418C2" w:rsidRDefault="008418C2" w:rsidP="008418C2">
      <w:pPr>
        <w:pStyle w:val="BodyText"/>
        <w:numPr>
          <w:ilvl w:val="0"/>
          <w:numId w:val="9"/>
        </w:numPr>
      </w:pPr>
      <w:r>
        <w:t>List the employees</w:t>
      </w:r>
      <w:r w:rsidRPr="008418C2">
        <w:t xml:space="preserve"> who joined before 1981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Pr="00A34CC1">
        <w:rPr>
          <w:b/>
        </w:rPr>
        <w:t>SELECT *</w:t>
      </w:r>
      <w:r>
        <w:rPr>
          <w:b/>
        </w:rPr>
        <w:t xml:space="preserve"> </w:t>
      </w:r>
      <w:r w:rsidRPr="00A34CC1">
        <w:rPr>
          <w:b/>
        </w:rPr>
        <w:t>FROM EMP</w:t>
      </w:r>
      <w:r>
        <w:rPr>
          <w:b/>
        </w:rPr>
        <w:t xml:space="preserve"> </w:t>
      </w:r>
      <w:r w:rsidRPr="00A34CC1">
        <w:rPr>
          <w:b/>
        </w:rPr>
        <w:t>WHERE HIREDATE &lt; (’01-JAN-81’);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 xml:space="preserve">List the Empno, Ename, Sal, </w:t>
      </w:r>
      <w:r>
        <w:t>d</w:t>
      </w:r>
      <w:r w:rsidRPr="008418C2">
        <w:t>aily sal of</w:t>
      </w:r>
      <w:r>
        <w:t xml:space="preserve"> all employees</w:t>
      </w:r>
      <w:r w:rsidRPr="008418C2">
        <w:t xml:space="preserve"> in the asc</w:t>
      </w:r>
      <w:r>
        <w:t>ending</w:t>
      </w:r>
      <w:r w:rsidRPr="008418C2">
        <w:t xml:space="preserve"> order of </w:t>
      </w:r>
      <w:r>
        <w:t>annual sal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 xml:space="preserve">ANS : SELECT ENMPNO,ENAME,SAL,SUM(SAL) AS ASAL ORDER BY ASAL 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>Display the Empno, Ename, job, Hiredate, Exp of all Mgrs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>ANS : SELECT EMPNO,ENAME,JOB,HIREDATE,EXP WHERE JOB=’MGR’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 xml:space="preserve">List the Empno, Ename, Sal, </w:t>
      </w:r>
      <w:r>
        <w:t>experience of all employees working for Mgr=</w:t>
      </w:r>
      <w:r w:rsidRPr="008418C2">
        <w:t>7369</w:t>
      </w:r>
    </w:p>
    <w:p w:rsidR="00A34CC1" w:rsidRPr="00A34CC1" w:rsidRDefault="00A34CC1" w:rsidP="00A34CC1">
      <w:pPr>
        <w:pStyle w:val="BodyText"/>
        <w:ind w:left="1440"/>
        <w:rPr>
          <w:b/>
        </w:rPr>
      </w:pPr>
      <w:r>
        <w:rPr>
          <w:b/>
        </w:rPr>
        <w:t xml:space="preserve">ANS : SELECT </w:t>
      </w:r>
      <w:r w:rsidR="00C247EF">
        <w:rPr>
          <w:b/>
        </w:rPr>
        <w:t>ENMPNO,ENAME,SAL,EXP WHERE MGR=7369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 xml:space="preserve">Display all the details of the </w:t>
      </w:r>
      <w:r w:rsidR="00941962">
        <w:t>employees</w:t>
      </w:r>
      <w:r w:rsidRPr="008418C2">
        <w:t xml:space="preserve"> whose Comm. Is more than their Sal</w:t>
      </w:r>
    </w:p>
    <w:p w:rsidR="00C247EF" w:rsidRPr="00C247EF" w:rsidRDefault="00C247EF" w:rsidP="00C247EF">
      <w:pPr>
        <w:pStyle w:val="BodyText"/>
        <w:ind w:left="1440"/>
        <w:rPr>
          <w:b/>
        </w:rPr>
      </w:pPr>
      <w:r>
        <w:rPr>
          <w:b/>
        </w:rPr>
        <w:t>ANS : SELECT * FROM EMP WHERE COMM&gt;SAL</w:t>
      </w:r>
    </w:p>
    <w:p w:rsidR="008418C2" w:rsidRDefault="008418C2" w:rsidP="008418C2">
      <w:pPr>
        <w:pStyle w:val="BodyText"/>
        <w:numPr>
          <w:ilvl w:val="0"/>
          <w:numId w:val="9"/>
        </w:numPr>
      </w:pPr>
      <w:r w:rsidRPr="008418C2">
        <w:t xml:space="preserve">List the </w:t>
      </w:r>
      <w:r w:rsidR="00941962">
        <w:t>employees</w:t>
      </w:r>
      <w:r w:rsidRPr="008418C2">
        <w:t xml:space="preserve"> in the asc order of Designations of those joined after the second half of 1981</w:t>
      </w:r>
    </w:p>
    <w:p w:rsidR="00196B44" w:rsidRPr="00196B44" w:rsidRDefault="00196B44" w:rsidP="00196B44">
      <w:pPr>
        <w:pStyle w:val="BodyText"/>
        <w:ind w:left="1440"/>
        <w:rPr>
          <w:b/>
        </w:rPr>
      </w:pPr>
      <w:r w:rsidRPr="00196B44">
        <w:rPr>
          <w:b/>
        </w:rPr>
        <w:t>ANS : SELECT * FROM EMP WHERE HIREDATE &gt;(’01-AUG-81’) ORDER BY DESIGNATION</w:t>
      </w:r>
    </w:p>
    <w:p w:rsidR="008418C2" w:rsidRDefault="00230ED9" w:rsidP="00230ED9">
      <w:pPr>
        <w:pStyle w:val="BodyText"/>
        <w:numPr>
          <w:ilvl w:val="0"/>
          <w:numId w:val="9"/>
        </w:numPr>
      </w:pPr>
      <w:r w:rsidRPr="00230ED9">
        <w:lastRenderedPageBreak/>
        <w:t xml:space="preserve">List the </w:t>
      </w:r>
      <w:r w:rsidR="00941962">
        <w:t>employees</w:t>
      </w:r>
      <w:r w:rsidRPr="00230ED9">
        <w:t xml:space="preserve"> along with their </w:t>
      </w:r>
      <w:r>
        <w:t>experience</w:t>
      </w:r>
      <w:r w:rsidRPr="00230ED9">
        <w:t xml:space="preserve"> and </w:t>
      </w:r>
      <w:r>
        <w:t>daily salary</w:t>
      </w:r>
      <w:r w:rsidRPr="00230ED9">
        <w:t xml:space="preserve"> is more than Rs.100</w:t>
      </w:r>
    </w:p>
    <w:p w:rsidR="00196B44" w:rsidRPr="00196B44" w:rsidRDefault="00196B44" w:rsidP="00196B44">
      <w:pPr>
        <w:pStyle w:val="BodyText"/>
        <w:ind w:left="1440"/>
        <w:rPr>
          <w:b/>
        </w:rPr>
      </w:pPr>
      <w:r>
        <w:rPr>
          <w:b/>
        </w:rPr>
        <w:t xml:space="preserve">ANS : SELECT * FROM EMP WHERE </w:t>
      </w:r>
      <w:r w:rsidR="003009E0">
        <w:rPr>
          <w:b/>
        </w:rPr>
        <w:t>(</w:t>
      </w:r>
      <w:r>
        <w:rPr>
          <w:b/>
        </w:rPr>
        <w:t>SAL</w:t>
      </w:r>
      <w:r w:rsidR="003009E0">
        <w:rPr>
          <w:b/>
        </w:rPr>
        <w:t>/30)</w:t>
      </w:r>
      <w:r>
        <w:rPr>
          <w:b/>
        </w:rPr>
        <w:t>&gt;100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either ‘CLERK’ or ‘ANALYST’ in the Desc order</w:t>
      </w:r>
    </w:p>
    <w:p w:rsidR="003009E0" w:rsidRPr="003009E0" w:rsidRDefault="003009E0" w:rsidP="003009E0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Pr="003009E0">
        <w:rPr>
          <w:b/>
        </w:rPr>
        <w:t>SELECT * FROM EMP WHERE JOB = 'CELRK' AND JOB='ANALYST'  ORDER BY JOB DESC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joined on 1-MAY-81,3-DEC-81,17-DEC-81,19-JAN-80 in asc order of seniority</w:t>
      </w:r>
    </w:p>
    <w:p w:rsidR="003009E0" w:rsidRPr="00365BDB" w:rsidRDefault="00365BDB" w:rsidP="003009E0">
      <w:pPr>
        <w:pStyle w:val="BodyText"/>
        <w:ind w:left="1440"/>
        <w:rPr>
          <w:b/>
        </w:rPr>
      </w:pPr>
      <w:r w:rsidRPr="00365BDB">
        <w:rPr>
          <w:b/>
        </w:rPr>
        <w:t xml:space="preserve">ANS </w:t>
      </w:r>
      <w:r w:rsidR="00F33911" w:rsidRPr="00365BDB">
        <w:rPr>
          <w:b/>
        </w:rPr>
        <w:t xml:space="preserve">: </w:t>
      </w:r>
      <w:r w:rsidR="00F33911" w:rsidRPr="00F33911">
        <w:rPr>
          <w:b/>
        </w:rPr>
        <w:t>SELECT * FROM EMP WHERE HIREDATE = 05/01/81 AND HIREDATE = 12/03/81 AND  HIREDATE = 12/17/1981 AND  HIREDATE =  01/19/1980  ORDER BY HIREDATE DESC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emp who are working for the Deptno 10 or</w:t>
      </w:r>
      <w:r>
        <w:t xml:space="preserve"> </w:t>
      </w:r>
      <w:r w:rsidRPr="00230ED9">
        <w:t>20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joined in the year </w:t>
      </w:r>
      <w:r>
        <w:t>‘</w:t>
      </w:r>
      <w:r w:rsidRPr="00230ED9">
        <w:t>81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joined in the month of Aug 1980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Enames those are having five characters in their Names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Enames those are starting with ‘S’ and with five characters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those are having four chars and third character must be ‘r’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Five character names starting with ‘S’ and ending with ‘H’</w:t>
      </w:r>
    </w:p>
    <w:p w:rsidR="00433795" w:rsidRDefault="00433795" w:rsidP="00A12DC1">
      <w:pPr>
        <w:pStyle w:val="BodyText"/>
        <w:ind w:left="1440"/>
      </w:pPr>
    </w:p>
    <w:p w:rsidR="00230ED9" w:rsidRPr="008C12B7" w:rsidRDefault="00230ED9" w:rsidP="00230ED9">
      <w:pPr>
        <w:pStyle w:val="BodyText"/>
        <w:numPr>
          <w:ilvl w:val="0"/>
          <w:numId w:val="9"/>
        </w:numPr>
      </w:pPr>
      <w:r w:rsidRPr="008C12B7">
        <w:t xml:space="preserve">List the </w:t>
      </w:r>
      <w:r w:rsidR="00941962" w:rsidRPr="008C12B7">
        <w:t>employees</w:t>
      </w:r>
      <w:r w:rsidRPr="008C12B7">
        <w:t xml:space="preserve"> whose Sal is four digit number ending with Zero</w:t>
      </w:r>
    </w:p>
    <w:p w:rsidR="00230ED9" w:rsidRDefault="00230ED9" w:rsidP="00230ED9">
      <w:pPr>
        <w:pStyle w:val="BodyText"/>
        <w:numPr>
          <w:ilvl w:val="0"/>
          <w:numId w:val="9"/>
        </w:numPr>
      </w:pPr>
      <w:r>
        <w:t>List the employees</w:t>
      </w:r>
      <w:r w:rsidRPr="00230ED9">
        <w:t xml:space="preserve"> whose </w:t>
      </w:r>
      <w:r w:rsidR="000B31DA">
        <w:t>names having a character set ‘LL</w:t>
      </w:r>
      <w:r w:rsidRPr="00230ED9">
        <w:t>’ together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Display the Empno, Ename, Sal, Dname, Loc, Deptno, Job of all </w:t>
      </w:r>
      <w:r w:rsidR="00941962">
        <w:t>employees</w:t>
      </w:r>
      <w:r w:rsidRPr="00230ED9">
        <w:t xml:space="preserve"> working at CJICAGO or working for ACCOUNTING dept with Ann Sal&gt;28000, but the Sal should not be=3000 or 2800 who doesn’t belongs to the Mgr and whose no is having a digit ‘7’ or ‘8’ in 3rd position in the asc order of Deptno and desc order of job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D45E25">
        <w:t>Empno, Ename, Sal, Dname,</w:t>
      </w:r>
      <w:r w:rsidRPr="00230ED9">
        <w:t xml:space="preserve"> Exp, and Ann Sal of </w:t>
      </w:r>
      <w:r w:rsidR="00941962">
        <w:t>employees</w:t>
      </w:r>
      <w:r w:rsidRPr="00230ED9">
        <w:t xml:space="preserve"> working for Dept10 or</w:t>
      </w:r>
      <w:r>
        <w:t xml:space="preserve"> </w:t>
      </w:r>
      <w:r w:rsidRPr="00230ED9">
        <w:t>20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details of the </w:t>
      </w:r>
      <w:r w:rsidR="00941962">
        <w:t>employees</w:t>
      </w:r>
      <w:r w:rsidRPr="00230ED9">
        <w:t xml:space="preserve"> whose Salaries more than the employee BLAKE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whose Jobs are same as ALLEN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senior to King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senior to their own MGRS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of Deptno 20 whose Jobs are same as Deptno10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whose Sal is same as FORD or SMITH in desc order of Sal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Whose Jobs are same as MILLER or Sal is more than ALLEN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whose Sal is &gt; the total remuneration of the SALESMAN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List the </w:t>
      </w:r>
      <w:r w:rsidR="00941962">
        <w:t>employees</w:t>
      </w:r>
      <w:r w:rsidRPr="00230ED9">
        <w:t xml:space="preserve"> who are senior to BLAKE working at CHICAGO &amp; BOSTON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employee names and his average salary department wise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Find out least 5 earners of the company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 xml:space="preserve">Find out </w:t>
      </w:r>
      <w:r w:rsidR="00941962">
        <w:t>employees</w:t>
      </w:r>
      <w:r w:rsidRPr="00230ED9">
        <w:t xml:space="preserve"> whose salaries greater than salaries of their managers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managers who are not working under the president</w:t>
      </w:r>
      <w:r>
        <w:t xml:space="preserve"> (the manager should not be president)</w:t>
      </w:r>
    </w:p>
    <w:p w:rsidR="00230ED9" w:rsidRDefault="00230ED9" w:rsidP="00230ED9">
      <w:pPr>
        <w:pStyle w:val="BodyText"/>
        <w:numPr>
          <w:ilvl w:val="0"/>
          <w:numId w:val="9"/>
        </w:numPr>
      </w:pPr>
      <w:r w:rsidRPr="00230ED9">
        <w:t>List the records from emp whose deptno is</w:t>
      </w:r>
      <w:r w:rsidR="00941962">
        <w:t xml:space="preserve"> </w:t>
      </w:r>
      <w:r w:rsidRPr="00230ED9">
        <w:t>n</w:t>
      </w:r>
      <w:r w:rsidR="00941962">
        <w:t>ot in dept table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details of the </w:t>
      </w:r>
      <w:r>
        <w:t>employees</w:t>
      </w:r>
      <w:r w:rsidRPr="00941962">
        <w:t xml:space="preserve"> in the ascending order of the sal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dept in the ascending order of the job and the desc order of the </w:t>
      </w:r>
      <w:r>
        <w:t>employees</w:t>
      </w:r>
      <w:r w:rsidRPr="00941962">
        <w:t xml:space="preserve"> print empno, ename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Display the unique dept of the </w:t>
      </w:r>
      <w:r>
        <w:t>employees as in employee table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lastRenderedPageBreak/>
        <w:t xml:space="preserve">Display the details of the </w:t>
      </w:r>
      <w:r>
        <w:t>BLAKE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emp whose annual sal is &lt;</w:t>
      </w:r>
      <w:r>
        <w:t xml:space="preserve"> </w:t>
      </w:r>
      <w:r w:rsidRPr="00941962">
        <w:t>25000 in the asc order of the salaries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empno,ename,sal,TA30%,DA 40%,HRA 50%,GROSS,LIC,PF,net,deduction,net allow and net sal in the ascending order of the net salary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all the 4</w:t>
      </w:r>
      <w:r>
        <w:t xml:space="preserve"> </w:t>
      </w:r>
      <w:r w:rsidRPr="00941962">
        <w:t xml:space="preserve">char </w:t>
      </w:r>
      <w:r>
        <w:t>employees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>
        <w:t>List the employees</w:t>
      </w:r>
      <w:r w:rsidRPr="00941962">
        <w:t xml:space="preserve"> whose sal is ending with 00</w:t>
      </w:r>
    </w:p>
    <w:p w:rsidR="00941962" w:rsidRDefault="00941962" w:rsidP="00941962">
      <w:pPr>
        <w:pStyle w:val="BodyText"/>
        <w:numPr>
          <w:ilvl w:val="0"/>
          <w:numId w:val="9"/>
        </w:numPr>
      </w:pPr>
      <w:r>
        <w:t>List employees w</w:t>
      </w:r>
      <w:r w:rsidRPr="00941962">
        <w:t>ho joined in the month having second char ‘a’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emp who are clerks who have exp more than 8y</w:t>
      </w:r>
      <w:r>
        <w:t>r</w:t>
      </w:r>
      <w:r w:rsidRPr="00941962">
        <w:t>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</w:t>
      </w:r>
      <w:r>
        <w:t>employees</w:t>
      </w:r>
      <w:r w:rsidRPr="00941962">
        <w:t xml:space="preserve"> joined in jan with salary ranging from 1500 to 4000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</w:t>
      </w:r>
      <w:r>
        <w:t>employees</w:t>
      </w:r>
      <w:r w:rsidRPr="00941962">
        <w:t xml:space="preserve"> along with exp of those working under the mgr whose number is starting with 7 but should not have a 9 joined before 1983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</w:t>
      </w:r>
      <w:r>
        <w:t>employees</w:t>
      </w:r>
      <w:r w:rsidRPr="00941962">
        <w:t xml:space="preserve"> who are working as either mgr or analyst with the salary ran</w:t>
      </w:r>
      <w:r>
        <w:t>ging from 2000 to 5000 and with</w:t>
      </w:r>
      <w:r w:rsidRPr="00941962">
        <w:t>out comm</w:t>
      </w:r>
      <w:r>
        <w:t>ission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empno,ename,sal,job of the </w:t>
      </w:r>
      <w:r>
        <w:t>employees</w:t>
      </w:r>
      <w:r w:rsidRPr="00941962">
        <w:t xml:space="preserve"> with /ann sal &lt;34000 but receiving some comm. Which should not be&gt;sal and des</w:t>
      </w:r>
      <w:r>
        <w:t>i</w:t>
      </w:r>
      <w:r w:rsidRPr="00941962">
        <w:t>g</w:t>
      </w:r>
      <w:r>
        <w:t>nation</w:t>
      </w:r>
      <w:r w:rsidRPr="00941962">
        <w:t xml:space="preserve"> should be sales man working for dept 30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empno,ename,sal,job,deptno&amp;exp of all the </w:t>
      </w:r>
      <w:r>
        <w:t>employees</w:t>
      </w:r>
      <w:r w:rsidRPr="00941962">
        <w:t xml:space="preserve"> belongs to dept 10 or 20 with an exp 6 to 10 y working under the same mgr with out comm. With a job not ending irrespective of the position with comm.&gt;200 with exp&gt;=7y and sal&lt;2500 but not belongs to the month sep or nov workingunder the mgr whose no is not having digits either 9 or 0 in the asc dept&amp; desc dept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details of the </w:t>
      </w:r>
      <w:r>
        <w:t>employees</w:t>
      </w:r>
      <w:r w:rsidRPr="00941962">
        <w:t xml:space="preserve"> working at Chicago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empno, ename, sal, loc of the </w:t>
      </w:r>
      <w:r>
        <w:t>employees</w:t>
      </w:r>
      <w:r w:rsidRPr="00941962">
        <w:t xml:space="preserve"> working at Chicago dallas with an exp&gt;6ys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</w:t>
      </w:r>
      <w:r>
        <w:t>employees</w:t>
      </w:r>
      <w:r w:rsidRPr="00941962">
        <w:t xml:space="preserve"> along with loc of those who belongs to dallas ,newyork with sal ranging from 2000 to 5000 joined in 81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 xml:space="preserve">List the </w:t>
      </w:r>
      <w:r>
        <w:t>employees</w:t>
      </w:r>
      <w:r w:rsidRPr="00941962">
        <w:t xml:space="preserve"> who are senior to </w:t>
      </w:r>
      <w:r>
        <w:t>MILLER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total salary, maximum and minimum salary and average salary of the employees deptno</w:t>
      </w:r>
      <w:r>
        <w:t xml:space="preserve"> </w:t>
      </w:r>
      <w:r w:rsidRPr="00941962">
        <w:t>wise, for department 20 and display only those rows having an average salary &gt; 1000</w:t>
      </w:r>
    </w:p>
    <w:p w:rsidR="00941962" w:rsidRPr="00754D36" w:rsidRDefault="00941962" w:rsidP="00941962">
      <w:pPr>
        <w:pStyle w:val="ListParagraph"/>
        <w:numPr>
          <w:ilvl w:val="0"/>
          <w:numId w:val="9"/>
        </w:numPr>
        <w:rPr>
          <w:rFonts w:ascii="Arial" w:hAnsi="Arial"/>
          <w:color w:val="000000"/>
          <w:sz w:val="20"/>
          <w:szCs w:val="20"/>
        </w:rPr>
      </w:pPr>
      <w:r w:rsidRPr="00754D36">
        <w:rPr>
          <w:rFonts w:ascii="Arial" w:hAnsi="Arial"/>
          <w:color w:val="000000"/>
          <w:sz w:val="20"/>
          <w:szCs w:val="20"/>
        </w:rPr>
        <w:t>Display the name and employee number of the employee who is earning the second highest salary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department number and total salary payable in each department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names of employees who are more than 2 years old in the company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maximum salary paid to a salesman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name of the employee and designation of the employee who does not report to anybody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the total salary, maximum and minimum salary and average salary of the employees, for department 20.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employees whose job is same as that of Smith</w:t>
      </w:r>
    </w:p>
    <w:p w:rsidR="00941962" w:rsidRDefault="00941962" w:rsidP="00941962">
      <w:pPr>
        <w:pStyle w:val="BodyText"/>
        <w:numPr>
          <w:ilvl w:val="0"/>
          <w:numId w:val="9"/>
        </w:numPr>
      </w:pPr>
      <w:r>
        <w:t>List employee</w:t>
      </w:r>
      <w:r w:rsidRPr="00941962">
        <w:t xml:space="preserve"> getting the max salary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all managers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employee</w:t>
      </w:r>
      <w:r>
        <w:t>s</w:t>
      </w:r>
      <w:r w:rsidRPr="00941962">
        <w:t xml:space="preserve"> who are not managers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all employees who earn more than the average salary in their department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employees whose salary is greater than their manager’s salary</w:t>
      </w:r>
    </w:p>
    <w:p w:rsidR="00941962" w:rsidRDefault="00941962" w:rsidP="00941962">
      <w:pPr>
        <w:pStyle w:val="BodyText"/>
        <w:numPr>
          <w:ilvl w:val="0"/>
          <w:numId w:val="9"/>
        </w:numPr>
      </w:pPr>
      <w:r w:rsidRPr="00941962">
        <w:t>List employees who work in Research department</w:t>
      </w:r>
    </w:p>
    <w:p w:rsidR="00941962" w:rsidRPr="00230ED9" w:rsidRDefault="00941962" w:rsidP="00941962">
      <w:pPr>
        <w:pStyle w:val="BodyText"/>
        <w:numPr>
          <w:ilvl w:val="0"/>
          <w:numId w:val="9"/>
        </w:numPr>
      </w:pPr>
      <w:r w:rsidRPr="00941962">
        <w:t>List name, salary and PF amount of all employees. (PF is calculated as 10% of basic salary)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lastRenderedPageBreak/>
        <w:t xml:space="preserve">List the </w:t>
      </w:r>
      <w:r w:rsidR="008418C2">
        <w:t xml:space="preserve">employee </w:t>
      </w:r>
      <w:r>
        <w:t>names of analysts and salesmen.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>List the names of those employees whose employee numbers are 7369, 7521, 7839, 7934, 7788.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>List those employees who do not belonging to department 30, 40, or 10.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>List those employee names who have jo</w:t>
      </w:r>
      <w:r w:rsidR="008418C2">
        <w:t>ined between 30 June and 31 Dec</w:t>
      </w:r>
      <w:r>
        <w:t xml:space="preserve"> ‘81.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>List the di</w:t>
      </w:r>
      <w:r w:rsidR="00B87702">
        <w:t xml:space="preserve">fferent designations available </w:t>
      </w:r>
      <w:r w:rsidR="008418C2">
        <w:t>in the company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 xml:space="preserve">List those employees name that </w:t>
      </w:r>
      <w:r w:rsidR="008418C2">
        <w:t>are not eligible for commission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>List the name of the employee and designation of the employee who does not report to any</w:t>
      </w:r>
      <w:r w:rsidR="008418C2">
        <w:t>body</w:t>
      </w:r>
    </w:p>
    <w:p w:rsidR="0057555A" w:rsidRDefault="0057555A" w:rsidP="00CA3A17">
      <w:pPr>
        <w:pStyle w:val="BodyText"/>
        <w:numPr>
          <w:ilvl w:val="0"/>
          <w:numId w:val="9"/>
        </w:numPr>
      </w:pPr>
      <w:r>
        <w:t xml:space="preserve">List the employees </w:t>
      </w:r>
      <w:r w:rsidR="008418C2">
        <w:t>who are eligible for commission</w:t>
      </w:r>
    </w:p>
    <w:p w:rsidR="0057555A" w:rsidRDefault="0057555A" w:rsidP="00B87702">
      <w:pPr>
        <w:pStyle w:val="BodyText"/>
        <w:numPr>
          <w:ilvl w:val="0"/>
          <w:numId w:val="9"/>
        </w:numPr>
        <w:spacing w:after="240"/>
      </w:pPr>
      <w:r>
        <w:t>List names of employees if the names h</w:t>
      </w:r>
      <w:r w:rsidR="008418C2">
        <w:t>ave “i” as the second character</w:t>
      </w:r>
    </w:p>
    <w:p w:rsidR="00B87702" w:rsidRDefault="00B87702" w:rsidP="00B87702">
      <w:pPr>
        <w:pStyle w:val="ListParagraph"/>
        <w:numPr>
          <w:ilvl w:val="0"/>
          <w:numId w:val="9"/>
        </w:numPr>
        <w:spacing w:before="240"/>
        <w:rPr>
          <w:rFonts w:ascii="Arial" w:hAnsi="Arial"/>
          <w:color w:val="000000"/>
          <w:sz w:val="20"/>
          <w:szCs w:val="20"/>
        </w:rPr>
      </w:pPr>
      <w:r w:rsidRPr="00B87702">
        <w:rPr>
          <w:rFonts w:ascii="Arial" w:hAnsi="Arial"/>
          <w:color w:val="000000"/>
          <w:sz w:val="20"/>
          <w:szCs w:val="20"/>
        </w:rPr>
        <w:t>Display the names of all employees with their salary and commission earned. Employees with a null commission field should have 0 in the commission column</w:t>
      </w:r>
    </w:p>
    <w:p w:rsidR="008418C2" w:rsidRDefault="008418C2" w:rsidP="004831FF">
      <w:pPr>
        <w:pStyle w:val="ListParagraph"/>
        <w:spacing w:before="240"/>
        <w:ind w:left="1440"/>
        <w:rPr>
          <w:rFonts w:ascii="Arial" w:hAnsi="Arial"/>
          <w:color w:val="000000"/>
          <w:sz w:val="20"/>
          <w:szCs w:val="20"/>
        </w:rPr>
      </w:pPr>
    </w:p>
    <w:p w:rsidR="002B07D7" w:rsidRPr="00B87702" w:rsidRDefault="002B07D7" w:rsidP="004831FF">
      <w:pPr>
        <w:pStyle w:val="ListParagraph"/>
        <w:spacing w:before="240"/>
        <w:ind w:left="1440"/>
        <w:rPr>
          <w:rFonts w:ascii="Arial" w:hAnsi="Arial"/>
          <w:color w:val="000000"/>
          <w:sz w:val="20"/>
          <w:szCs w:val="20"/>
        </w:rPr>
      </w:pPr>
    </w:p>
    <w:p w:rsidR="0057555A" w:rsidRDefault="0057555A" w:rsidP="0057555A">
      <w:pPr>
        <w:pStyle w:val="Heading2"/>
      </w:pPr>
      <w:r>
        <w:t>Round 2 – Group by clause</w:t>
      </w:r>
    </w:p>
    <w:p w:rsidR="0057555A" w:rsidRDefault="0057555A" w:rsidP="0057555A">
      <w:pPr>
        <w:pStyle w:val="BodyText"/>
      </w:pPr>
      <w:r>
        <w:t>Write queries for the following questions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count and average salary for employees in department 20.</w:t>
      </w:r>
    </w:p>
    <w:p w:rsidR="0086076B" w:rsidRPr="0086076B" w:rsidRDefault="0086076B" w:rsidP="0086076B">
      <w:pPr>
        <w:pStyle w:val="BodyText"/>
        <w:ind w:left="1440"/>
        <w:rPr>
          <w:b/>
        </w:rPr>
      </w:pPr>
      <w:r>
        <w:rPr>
          <w:b/>
        </w:rPr>
        <w:t>ANS : SELECT COUNT(EMPID) , AVG(SALARY) FROM EMP WHERE DEPTNO=20</w:t>
      </w:r>
      <w:r w:rsidR="00695859">
        <w:rPr>
          <w:b/>
        </w:rPr>
        <w:t xml:space="preserve"> 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 xml:space="preserve">List names of employees who are older than 30 years in the company. </w:t>
      </w:r>
    </w:p>
    <w:p w:rsidR="00B13947" w:rsidRPr="00B13947" w:rsidRDefault="00277D5F" w:rsidP="00B13947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Pr="00277D5F">
        <w:rPr>
          <w:b/>
        </w:rPr>
        <w:t>SELECT ENAME FROM EMP WHERE YEAR(DATE)-YEAR(HIREDATE)&gt;30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employee name , hire date in the descending order of the hire date.</w:t>
      </w:r>
    </w:p>
    <w:p w:rsidR="00277D5F" w:rsidRPr="00277D5F" w:rsidRDefault="00277D5F" w:rsidP="00277D5F">
      <w:pPr>
        <w:pStyle w:val="BodyText"/>
        <w:ind w:left="1440"/>
        <w:rPr>
          <w:b/>
        </w:rPr>
      </w:pPr>
      <w:r w:rsidRPr="00277D5F">
        <w:rPr>
          <w:b/>
        </w:rPr>
        <w:t>ANS</w:t>
      </w:r>
      <w:r>
        <w:rPr>
          <w:b/>
        </w:rPr>
        <w:t>: SELECT EMPNAME, HIREDATE ORDER BY HIREDATE DESC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employee name, salary, PF, HRA, DA and gross; order the results in the ascending order of gross. HRA is 50% of the salary and DA is 30% of the salary.</w:t>
      </w:r>
    </w:p>
    <w:p w:rsidR="003A4A88" w:rsidRDefault="003A4A88" w:rsidP="003A4A88">
      <w:pPr>
        <w:pStyle w:val="BodyText"/>
        <w:ind w:left="1440"/>
      </w:pP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department numbers and number of employees in each department.</w:t>
      </w:r>
    </w:p>
    <w:p w:rsidR="003A4A88" w:rsidRPr="003A4A88" w:rsidRDefault="003A4A88" w:rsidP="003A4A88">
      <w:pPr>
        <w:pStyle w:val="BodyText"/>
        <w:ind w:left="1440"/>
        <w:rPr>
          <w:rFonts w:cs="Arial"/>
          <w:b/>
        </w:rPr>
      </w:pPr>
      <w:r w:rsidRPr="003A4A88">
        <w:rPr>
          <w:rFonts w:cs="Arial"/>
          <w:b/>
          <w:color w:val="auto"/>
        </w:rPr>
        <w:t>ANS: SELECT DEPTNO,COUNT(EMPNO) FROM EMP GROUP BY DEPTNO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department number and total salary payable in each department.</w:t>
      </w:r>
    </w:p>
    <w:p w:rsidR="003A4A88" w:rsidRPr="003A4A88" w:rsidRDefault="003A4A88" w:rsidP="003A4A88">
      <w:pPr>
        <w:pStyle w:val="BodyText"/>
        <w:ind w:left="1440"/>
        <w:rPr>
          <w:b/>
        </w:rPr>
      </w:pPr>
      <w:r>
        <w:rPr>
          <w:b/>
        </w:rPr>
        <w:t>ANS : SELECT DEPTNO , SUM(SAL) FROM EMP GROUP BY DEPTNO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jobs and number of employees in each job. The result should be in the descending order of the number of employees.</w:t>
      </w:r>
    </w:p>
    <w:p w:rsidR="003A4A88" w:rsidRPr="001F3029" w:rsidRDefault="001F3029" w:rsidP="003A4A88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Pr="001F3029">
        <w:rPr>
          <w:b/>
        </w:rPr>
        <w:t>SELECT JOB , COUNT(EMPNO) FROM EMP GROUP BY JOB ORDER BY COUNT(EMPNO) DESC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total salary, maximum and minimum salary and average salary of the employees jobwise.</w:t>
      </w:r>
    </w:p>
    <w:p w:rsidR="001F3029" w:rsidRPr="001F3029" w:rsidRDefault="001F3029" w:rsidP="001F3029">
      <w:pPr>
        <w:pStyle w:val="BodyText"/>
        <w:ind w:left="1440"/>
        <w:rPr>
          <w:b/>
        </w:rPr>
      </w:pPr>
      <w:r>
        <w:rPr>
          <w:b/>
        </w:rPr>
        <w:t>ANS : SELECT SUM(SAL),MAX(SAL),MIN(SAL),AVG(SAL) FROM EMP GROUP BY JOB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total salary, maximum and minimum salary and average salary of the employees, for department 20.</w:t>
      </w:r>
    </w:p>
    <w:p w:rsidR="001F3029" w:rsidRPr="001F3029" w:rsidRDefault="001F3029" w:rsidP="001F3029">
      <w:pPr>
        <w:pStyle w:val="BodyText"/>
        <w:ind w:left="1440"/>
        <w:rPr>
          <w:b/>
        </w:rPr>
      </w:pPr>
      <w:r>
        <w:rPr>
          <w:b/>
        </w:rPr>
        <w:t>ANS : SELECT SUM(SAL),MAX(SAL),MIN(SAL) , AVG(SAL) FROM EMP WHERE DEP=20</w:t>
      </w:r>
    </w:p>
    <w:p w:rsidR="0057555A" w:rsidRDefault="0057555A" w:rsidP="00CA3A17">
      <w:pPr>
        <w:pStyle w:val="BodyText"/>
        <w:numPr>
          <w:ilvl w:val="0"/>
          <w:numId w:val="10"/>
        </w:numPr>
      </w:pPr>
      <w:r>
        <w:t>List the average salary of the employees job wise, for department 20 and display only those rows having an average salary &gt; 1000</w:t>
      </w:r>
    </w:p>
    <w:p w:rsidR="001F3029" w:rsidRPr="00560E73" w:rsidRDefault="00560E73" w:rsidP="001F3029">
      <w:pPr>
        <w:pStyle w:val="BodyText"/>
        <w:ind w:left="1440"/>
        <w:rPr>
          <w:b/>
          <w:sz w:val="18"/>
          <w:szCs w:val="18"/>
        </w:rPr>
      </w:pPr>
      <w:r w:rsidRPr="00560E73">
        <w:rPr>
          <w:b/>
          <w:sz w:val="18"/>
          <w:szCs w:val="18"/>
        </w:rPr>
        <w:t>ANS: SELECT AVG(SAL),JOB FROM EMP WHERE DEPTNO=20 GROUP BY DEPTNO,JOB HAVING AVG(SAL)&gt;1000</w:t>
      </w:r>
    </w:p>
    <w:p w:rsidR="0057555A" w:rsidRDefault="0057555A" w:rsidP="0057555A">
      <w:pPr>
        <w:pStyle w:val="Heading2"/>
      </w:pPr>
      <w:r>
        <w:lastRenderedPageBreak/>
        <w:t>Round 3 – SUBQUERIES</w:t>
      </w:r>
    </w:p>
    <w:p w:rsidR="0057555A" w:rsidRDefault="0057555A" w:rsidP="0057555A">
      <w:pPr>
        <w:pStyle w:val="BodyText"/>
      </w:pPr>
      <w:r w:rsidRPr="0057555A">
        <w:t>Write queries for the following questions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whose job is same as that of Smith </w:t>
      </w:r>
    </w:p>
    <w:p w:rsidR="00FD7E68" w:rsidRPr="00FD7E68" w:rsidRDefault="00FD7E68" w:rsidP="00FD7E68">
      <w:pPr>
        <w:pStyle w:val="BodyText"/>
        <w:ind w:left="1440"/>
        <w:rPr>
          <w:b/>
        </w:rPr>
      </w:pPr>
      <w:r>
        <w:rPr>
          <w:b/>
        </w:rPr>
        <w:t>ANS : SELECT * FROM EMP WHERE JOB IN ( SELECT JOB FROM EMP WHERE ENAME=’SMITH’))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who have joined after Adam </w:t>
      </w:r>
    </w:p>
    <w:p w:rsidR="00FD7E68" w:rsidRPr="00FD7E68" w:rsidRDefault="00FD7E68" w:rsidP="00FD7E68">
      <w:pPr>
        <w:pStyle w:val="BodyText"/>
        <w:ind w:left="1440"/>
        <w:rPr>
          <w:b/>
        </w:rPr>
      </w:pPr>
      <w:r>
        <w:rPr>
          <w:b/>
        </w:rPr>
        <w:t>ANS : SELECT * FROM EMP WHERE HIREDATE &gt; ( SELECT HIREDATE FROM EMP WHERE ENAME=’ADAM’)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who salary us greater than Scott’s salary </w:t>
      </w:r>
    </w:p>
    <w:p w:rsidR="00F73875" w:rsidRPr="00F73875" w:rsidRDefault="00F73875" w:rsidP="00F73875">
      <w:pPr>
        <w:pStyle w:val="BodyText"/>
        <w:ind w:left="1440"/>
        <w:rPr>
          <w:b/>
        </w:rPr>
      </w:pPr>
      <w:r>
        <w:rPr>
          <w:b/>
        </w:rPr>
        <w:t>ANS : SELECT * FROM EMP WHERE SAL IN (SELECT SAL FROM EMP WHERE ENAME=’SCOTT’)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getting the max salary </w:t>
      </w:r>
    </w:p>
    <w:p w:rsidR="00F73875" w:rsidRPr="00F73875" w:rsidRDefault="00F73875" w:rsidP="00F73875">
      <w:pPr>
        <w:pStyle w:val="BodyText"/>
        <w:ind w:left="1440"/>
        <w:rPr>
          <w:b/>
        </w:rPr>
      </w:pPr>
      <w:r>
        <w:rPr>
          <w:b/>
        </w:rPr>
        <w:t>ANS : SELECT * FROM EMP WHERE SAL IN (SELECT MAX(SAL) FROM EMP)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show salary is &gt; the max salary in deptno 30 </w:t>
      </w:r>
    </w:p>
    <w:p w:rsidR="00F73875" w:rsidRDefault="00F73875" w:rsidP="00F73875">
      <w:pPr>
        <w:pStyle w:val="BodyText"/>
        <w:ind w:left="1440"/>
      </w:pPr>
      <w:r>
        <w:rPr>
          <w:b/>
        </w:rPr>
        <w:t>ANS : SELECT * FROM EMP WHERE SAL IN (SELECT MAX(SAL) FROM EMP WHERE DEPTNO=30)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all employees whose department and designation is same as that of employee with empno 7788. </w:t>
      </w:r>
    </w:p>
    <w:p w:rsidR="00F73875" w:rsidRDefault="00F73875" w:rsidP="00F73875">
      <w:pPr>
        <w:pStyle w:val="BodyText"/>
        <w:ind w:left="1440"/>
        <w:rPr>
          <w:b/>
        </w:rPr>
      </w:pPr>
      <w:r>
        <w:rPr>
          <w:b/>
        </w:rPr>
        <w:t>ANS : SELECT * FROM EMP WHERE DEPTNO IN (SELECT DEPTNO FROM EMP WHERE EMPNO=7788)</w:t>
      </w:r>
    </w:p>
    <w:p w:rsidR="00F73875" w:rsidRPr="00F73875" w:rsidRDefault="00F73875" w:rsidP="00F73875">
      <w:pPr>
        <w:pStyle w:val="BodyText"/>
        <w:ind w:left="1440"/>
        <w:rPr>
          <w:b/>
        </w:rPr>
      </w:pPr>
      <w:r>
        <w:rPr>
          <w:b/>
        </w:rPr>
        <w:t xml:space="preserve">AND JOB IN ( SELECT JOB </w:t>
      </w:r>
      <w:r w:rsidR="004276CF">
        <w:rPr>
          <w:b/>
        </w:rPr>
        <w:t>FROM EMP WHERE EMPNO=7788)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 who are not managers </w:t>
      </w:r>
    </w:p>
    <w:p w:rsidR="004276CF" w:rsidRPr="004276CF" w:rsidRDefault="004276CF" w:rsidP="004276CF">
      <w:pPr>
        <w:pStyle w:val="BodyText"/>
        <w:ind w:left="1440"/>
        <w:rPr>
          <w:b/>
        </w:rPr>
      </w:pPr>
      <w:r>
        <w:rPr>
          <w:b/>
        </w:rPr>
        <w:t>ANS : SELECT * FROM EMP WHERE JOB IS NOT IN(‘MANAGER’)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all managers </w:t>
      </w:r>
    </w:p>
    <w:p w:rsidR="004276CF" w:rsidRPr="004276CF" w:rsidRDefault="004276CF" w:rsidP="004276CF">
      <w:pPr>
        <w:pStyle w:val="BodyText"/>
        <w:numPr>
          <w:ilvl w:val="0"/>
          <w:numId w:val="11"/>
        </w:numPr>
        <w:rPr>
          <w:b/>
        </w:rPr>
      </w:pPr>
      <w:r>
        <w:rPr>
          <w:b/>
        </w:rPr>
        <w:t xml:space="preserve">ANS : SELECT * FROM EMP </w:t>
      </w:r>
      <w:r>
        <w:rPr>
          <w:b/>
        </w:rPr>
        <w:t>WHERE JOB</w:t>
      </w:r>
      <w:r>
        <w:rPr>
          <w:b/>
        </w:rPr>
        <w:t xml:space="preserve"> IN(‘MANAGER’)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all employees who earn more than the average salary in their department </w:t>
      </w:r>
    </w:p>
    <w:p w:rsidR="004276CF" w:rsidRPr="004276CF" w:rsidRDefault="004276CF" w:rsidP="004276CF">
      <w:pPr>
        <w:pStyle w:val="BodyText"/>
        <w:ind w:left="1440"/>
        <w:rPr>
          <w:b/>
        </w:rPr>
      </w:pPr>
      <w:r w:rsidRPr="004276CF">
        <w:rPr>
          <w:b/>
        </w:rPr>
        <w:t>ANS : SELECT * FROM EMP WHERE SAL &gt;ALL(SELECT AVG(SAL) FORM EMP GROUP BY DEPTNO)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 xml:space="preserve">List employees whose salary is greater than their manager’s salary </w:t>
      </w:r>
    </w:p>
    <w:p w:rsidR="004276CF" w:rsidRPr="004276CF" w:rsidRDefault="004276CF" w:rsidP="004276CF">
      <w:pPr>
        <w:pStyle w:val="BodyText"/>
        <w:ind w:left="1440"/>
        <w:rPr>
          <w:b/>
        </w:rPr>
      </w:pPr>
      <w:r>
        <w:rPr>
          <w:b/>
        </w:rPr>
        <w:t>ANS : SELECT * FROM EMP WHERE SAL &gt;ALL (SELECT SAL FROM EMP WHERE JOB=’MANAGER’)</w:t>
      </w:r>
    </w:p>
    <w:p w:rsidR="0057555A" w:rsidRDefault="0057555A" w:rsidP="00CA3A17">
      <w:pPr>
        <w:pStyle w:val="BodyText"/>
        <w:numPr>
          <w:ilvl w:val="0"/>
          <w:numId w:val="11"/>
        </w:numPr>
      </w:pPr>
      <w:r>
        <w:t>List departments with no employees</w:t>
      </w:r>
    </w:p>
    <w:p w:rsidR="004276CF" w:rsidRPr="004276CF" w:rsidRDefault="004276CF" w:rsidP="00A54B1A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="00A54B1A" w:rsidRPr="00A54B1A">
        <w:rPr>
          <w:b/>
        </w:rPr>
        <w:t>SELECT D.DNAME</w:t>
      </w:r>
      <w:r w:rsidR="00A54B1A">
        <w:rPr>
          <w:b/>
        </w:rPr>
        <w:t xml:space="preserve"> </w:t>
      </w:r>
      <w:r w:rsidR="00A54B1A" w:rsidRPr="00A54B1A">
        <w:rPr>
          <w:b/>
        </w:rPr>
        <w:t>FROM DEPT D</w:t>
      </w:r>
      <w:r w:rsidR="00A54B1A">
        <w:rPr>
          <w:b/>
        </w:rPr>
        <w:t xml:space="preserve"> </w:t>
      </w:r>
      <w:r w:rsidR="00A54B1A" w:rsidRPr="00A54B1A">
        <w:rPr>
          <w:b/>
        </w:rPr>
        <w:t>WHERE NOT EXISTS (SELECT * FROM EMP E WHERE D.DEPTNO = E.DEPTNO)</w:t>
      </w:r>
    </w:p>
    <w:p w:rsidR="0057555A" w:rsidRDefault="0057555A" w:rsidP="0057555A">
      <w:pPr>
        <w:pStyle w:val="Heading2"/>
      </w:pPr>
      <w:r>
        <w:t>Round 4 – Joins (Mortal mode)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List employee name, department number and their corresponding department name. </w:t>
      </w:r>
    </w:p>
    <w:p w:rsidR="00C15962" w:rsidRPr="00C15962" w:rsidRDefault="00C15962" w:rsidP="00C15962">
      <w:pPr>
        <w:pStyle w:val="BodyText"/>
        <w:ind w:left="1440"/>
        <w:rPr>
          <w:b/>
        </w:rPr>
      </w:pPr>
      <w:r>
        <w:rPr>
          <w:b/>
        </w:rPr>
        <w:t>ANS : SELECT ENAME , DEPTNO FROM EMP E,DEPT D WHERE E.DEPTNO=D.DEPTNO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List employee name and their manager name </w:t>
      </w:r>
    </w:p>
    <w:p w:rsidR="00050DB9" w:rsidRPr="000147DE" w:rsidRDefault="000147DE" w:rsidP="00050DB9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Pr="000147DE">
        <w:rPr>
          <w:b/>
        </w:rPr>
        <w:t>SELECT E.ENAME,M.ENAME AS MANAGER FROM EMP E  ,EMP M WHERE E.MGR=M.EMPNO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List employees who work in Research department </w:t>
      </w:r>
    </w:p>
    <w:p w:rsidR="000147DE" w:rsidRPr="000147DE" w:rsidRDefault="000147DE" w:rsidP="000147DE">
      <w:pPr>
        <w:pStyle w:val="BodyText"/>
        <w:ind w:left="1440"/>
        <w:rPr>
          <w:b/>
        </w:rPr>
      </w:pPr>
      <w:r>
        <w:rPr>
          <w:b/>
        </w:rPr>
        <w:t>ANS : SELECT ENAME FROM EMP E,DEPT D WHERE E.DEPTNO=D.DEPTNO AND DEPT=’RESEARCH’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List all rows from EMP table and only the matching rows from DEPT table. </w:t>
      </w:r>
    </w:p>
    <w:p w:rsidR="000147DE" w:rsidRPr="000147DE" w:rsidRDefault="000147DE" w:rsidP="000147DE">
      <w:pPr>
        <w:pStyle w:val="BodyText"/>
        <w:ind w:left="1440"/>
        <w:rPr>
          <w:b/>
        </w:rPr>
      </w:pPr>
      <w:r>
        <w:rPr>
          <w:b/>
        </w:rPr>
        <w:t>ANS : SELECT * FROM EMP E,DEPT D WHERE E,DEPTNO=D.DEPTNO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List all rows from EMP table and only the matching rows from DEPT table. </w:t>
      </w:r>
    </w:p>
    <w:p w:rsidR="000147DE" w:rsidRPr="000147DE" w:rsidRDefault="000147DE" w:rsidP="000147DE">
      <w:pPr>
        <w:pStyle w:val="BodyText"/>
        <w:ind w:left="1440"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>ANS : SELECT * FROM EMP E,DEPT D WHERE E,DEPTNO=D.DEPTNO</w:t>
      </w:r>
    </w:p>
    <w:p w:rsidR="0057555A" w:rsidRDefault="0057555A" w:rsidP="00CA3A17">
      <w:pPr>
        <w:pStyle w:val="BodyText"/>
        <w:numPr>
          <w:ilvl w:val="0"/>
          <w:numId w:val="12"/>
        </w:numPr>
      </w:pPr>
      <w:r>
        <w:t xml:space="preserve">Write a query to perform full outer join between EMP and DEPT tables </w:t>
      </w:r>
    </w:p>
    <w:p w:rsidR="000147DE" w:rsidRPr="00542F3E" w:rsidRDefault="00542F3E" w:rsidP="000147DE">
      <w:pPr>
        <w:pStyle w:val="BodyText"/>
        <w:ind w:left="1440"/>
        <w:rPr>
          <w:b/>
        </w:rPr>
      </w:pPr>
      <w:r>
        <w:rPr>
          <w:b/>
        </w:rPr>
        <w:t>ANS : SELECT ENAME,EMPNO FROM EMP FULL OUTER JOIN DEPT ON EMP.DEPTNO=DEPT.DEPTNO</w:t>
      </w:r>
    </w:p>
    <w:p w:rsidR="00941962" w:rsidRDefault="0057555A" w:rsidP="00CA3A17">
      <w:pPr>
        <w:pStyle w:val="BodyText"/>
        <w:numPr>
          <w:ilvl w:val="0"/>
          <w:numId w:val="12"/>
        </w:numPr>
      </w:pPr>
      <w:r>
        <w:t>List employee name, their manager name and managers manager name</w:t>
      </w:r>
    </w:p>
    <w:p w:rsidR="00542F3E" w:rsidRPr="00542F3E" w:rsidRDefault="00542F3E" w:rsidP="00542F3E">
      <w:pPr>
        <w:pStyle w:val="BodyText"/>
        <w:ind w:left="1440"/>
        <w:rPr>
          <w:b/>
        </w:rPr>
      </w:pPr>
      <w:r>
        <w:rPr>
          <w:b/>
        </w:rPr>
        <w:t xml:space="preserve">ANS : </w:t>
      </w:r>
      <w:r w:rsidR="00AC443C" w:rsidRPr="00AC443C">
        <w:rPr>
          <w:b/>
        </w:rPr>
        <w:t>SELECT E.ENAME,M.ENAME AS MMANAGER ,N.ENAME AS MMANAGER FROM EMP E  ,EMP M,EMP N WHERE E.MGR=M.EMPNO AND M.MGR=N.EMPNO</w:t>
      </w:r>
    </w:p>
    <w:p w:rsidR="00A32D37" w:rsidRDefault="00A32D37" w:rsidP="00A32D37">
      <w:pPr>
        <w:pStyle w:val="Heading2"/>
      </w:pPr>
      <w:r>
        <w:t>Round 5 – Table</w:t>
      </w:r>
      <w:r w:rsidR="00A36EB3">
        <w:t>s</w:t>
      </w:r>
      <w:r>
        <w:t xml:space="preserve"> &amp; Data types:</w:t>
      </w:r>
    </w:p>
    <w:p w:rsidR="0043400B" w:rsidRDefault="0060262E" w:rsidP="0060262E">
      <w:pPr>
        <w:pStyle w:val="BodyText"/>
        <w:numPr>
          <w:ilvl w:val="0"/>
          <w:numId w:val="13"/>
        </w:numPr>
      </w:pPr>
      <w:r>
        <w:t xml:space="preserve">Create table </w:t>
      </w:r>
      <w:r w:rsidR="007E4892">
        <w:rPr>
          <w:i/>
        </w:rPr>
        <w:t xml:space="preserve">sample </w:t>
      </w:r>
      <w:r>
        <w:t>with</w:t>
      </w:r>
      <w:r w:rsidR="00C873E6">
        <w:t xml:space="preserve"> 1 colum</w:t>
      </w:r>
      <w:r w:rsidR="005C41C9">
        <w:t>n</w:t>
      </w:r>
      <w:r w:rsidR="00F70105">
        <w:t xml:space="preserve"> and insert 5</w:t>
      </w:r>
      <w:r w:rsidR="005C41C9">
        <w:t xml:space="preserve"> records of your own.</w:t>
      </w:r>
    </w:p>
    <w:p w:rsidR="0060262E" w:rsidRDefault="005C41C9" w:rsidP="0060262E">
      <w:pPr>
        <w:pStyle w:val="BodyText"/>
        <w:numPr>
          <w:ilvl w:val="0"/>
          <w:numId w:val="13"/>
        </w:numPr>
      </w:pPr>
      <w:r>
        <w:t>Insert existing record which have been inserted already and verify.</w:t>
      </w:r>
    </w:p>
    <w:p w:rsidR="005C41C9" w:rsidRDefault="00FE5662" w:rsidP="0060262E">
      <w:pPr>
        <w:pStyle w:val="BodyText"/>
        <w:numPr>
          <w:ilvl w:val="0"/>
          <w:numId w:val="13"/>
        </w:numPr>
      </w:pPr>
      <w:r>
        <w:t xml:space="preserve">Create </w:t>
      </w:r>
      <w:r w:rsidR="005C41C9">
        <w:t>new table with 1 column which can allow duplicate records.</w:t>
      </w:r>
    </w:p>
    <w:p w:rsidR="005C41C9" w:rsidRDefault="00FE5662" w:rsidP="0060262E">
      <w:pPr>
        <w:pStyle w:val="BodyText"/>
        <w:numPr>
          <w:ilvl w:val="0"/>
          <w:numId w:val="13"/>
        </w:numPr>
      </w:pPr>
      <w:r>
        <w:t xml:space="preserve">Create </w:t>
      </w:r>
      <w:r w:rsidR="00A905B8">
        <w:t xml:space="preserve">new table </w:t>
      </w:r>
      <w:r w:rsidRPr="00FE5662">
        <w:rPr>
          <w:i/>
        </w:rPr>
        <w:t>empcopy</w:t>
      </w:r>
      <w:r>
        <w:t xml:space="preserve"> </w:t>
      </w:r>
      <w:r w:rsidR="00A905B8">
        <w:t xml:space="preserve">and copy all records of </w:t>
      </w:r>
      <w:r w:rsidR="00A905B8" w:rsidRPr="00FE5662">
        <w:rPr>
          <w:i/>
        </w:rPr>
        <w:t>emp</w:t>
      </w:r>
      <w:r w:rsidR="00A905B8">
        <w:t xml:space="preserve"> table.</w:t>
      </w:r>
    </w:p>
    <w:p w:rsidR="00A905B8" w:rsidRDefault="00FE5662" w:rsidP="0060262E">
      <w:pPr>
        <w:pStyle w:val="BodyText"/>
        <w:numPr>
          <w:ilvl w:val="0"/>
          <w:numId w:val="13"/>
        </w:numPr>
      </w:pPr>
      <w:r>
        <w:t>Create</w:t>
      </w:r>
      <w:r w:rsidR="00A905B8">
        <w:t xml:space="preserve"> new table</w:t>
      </w:r>
      <w:r>
        <w:t xml:space="preserve"> </w:t>
      </w:r>
      <w:r w:rsidRPr="00FE5662">
        <w:rPr>
          <w:i/>
        </w:rPr>
        <w:t>deptcopy</w:t>
      </w:r>
      <w:r w:rsidR="00A905B8">
        <w:t xml:space="preserve"> and copy only the schema of </w:t>
      </w:r>
      <w:r w:rsidR="00A905B8" w:rsidRPr="00FE5662">
        <w:rPr>
          <w:i/>
        </w:rPr>
        <w:t xml:space="preserve">dept </w:t>
      </w:r>
      <w:r w:rsidR="00A905B8">
        <w:t>table</w:t>
      </w:r>
    </w:p>
    <w:p w:rsidR="00A905B8" w:rsidRDefault="00BA4ED9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 w:rsidR="00FE5662" w:rsidRPr="00FE5662">
        <w:rPr>
          <w:i/>
        </w:rPr>
        <w:t>empdept</w:t>
      </w:r>
      <w:r w:rsidR="00FE5662">
        <w:t xml:space="preserve"> </w:t>
      </w:r>
      <w:r>
        <w:t>and copy r</w:t>
      </w:r>
      <w:r w:rsidR="000C6A70">
        <w:t xml:space="preserve">ecords from </w:t>
      </w:r>
      <w:r w:rsidR="000C6A70" w:rsidRPr="00FE5662">
        <w:rPr>
          <w:i/>
        </w:rPr>
        <w:t>emp</w:t>
      </w:r>
      <w:r w:rsidR="000C6A70">
        <w:t xml:space="preserve"> and </w:t>
      </w:r>
      <w:r w:rsidR="000C6A70" w:rsidRPr="00FE5662">
        <w:rPr>
          <w:i/>
        </w:rPr>
        <w:t>dept</w:t>
      </w:r>
      <w:r w:rsidR="000C6A70">
        <w:t xml:space="preserve"> tables</w:t>
      </w:r>
      <w:r w:rsidR="00177C79">
        <w:t>.</w:t>
      </w:r>
    </w:p>
    <w:p w:rsidR="00FE5662" w:rsidRDefault="00E04B1F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 </w:t>
      </w:r>
      <w:r>
        <w:t>and it should be available only for the current session.</w:t>
      </w:r>
    </w:p>
    <w:p w:rsidR="00E04B1F" w:rsidRDefault="005D562E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temp01 </w:t>
      </w:r>
      <w:r>
        <w:t xml:space="preserve"> with 3 columns and insert 5 records of your own. While extracting the table the user should not able to see the inserted records.</w:t>
      </w:r>
    </w:p>
    <w:p w:rsidR="00EC2F13" w:rsidRDefault="00EC2F13" w:rsidP="0060262E">
      <w:pPr>
        <w:pStyle w:val="BodyText"/>
        <w:numPr>
          <w:ilvl w:val="0"/>
          <w:numId w:val="13"/>
        </w:numPr>
      </w:pPr>
      <w:r>
        <w:t>Create new table temp02 with 4 columns and insert 5 records of your own. While extracting the table the user can able to see the inserted records.</w:t>
      </w:r>
      <w:r w:rsidR="00730395">
        <w:t xml:space="preserve"> </w:t>
      </w:r>
    </w:p>
    <w:p w:rsidR="00730395" w:rsidRDefault="009A6890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temp03 </w:t>
      </w:r>
      <w:r>
        <w:t>in run time to find the average salary of emp table.</w:t>
      </w:r>
    </w:p>
    <w:p w:rsidR="00964DDB" w:rsidRDefault="00964DDB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temp04 </w:t>
      </w:r>
      <w:r>
        <w:t>with 3 columns. And the table should n</w:t>
      </w:r>
      <w:r w:rsidR="00545A77">
        <w:t>ot be visible in the table list</w:t>
      </w:r>
      <w:r>
        <w:t>(help command).</w:t>
      </w:r>
    </w:p>
    <w:p w:rsidR="000130E5" w:rsidRDefault="00F54A87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temp05 </w:t>
      </w:r>
      <w:r>
        <w:t>with 4 columns.</w:t>
      </w:r>
      <w:r w:rsidR="00F23634">
        <w:t xml:space="preserve"> The Other users should be</w:t>
      </w:r>
      <w:r w:rsidR="006734ED">
        <w:t xml:space="preserve"> able to access and insert the data into the same table.</w:t>
      </w:r>
      <w:r w:rsidR="003147CC">
        <w:t>(GTT)</w:t>
      </w:r>
    </w:p>
    <w:p w:rsidR="008412F6" w:rsidRDefault="008412F6" w:rsidP="0060262E">
      <w:pPr>
        <w:pStyle w:val="BodyText"/>
        <w:numPr>
          <w:ilvl w:val="0"/>
          <w:numId w:val="13"/>
        </w:numPr>
      </w:pPr>
      <w:r>
        <w:t xml:space="preserve">Add column </w:t>
      </w:r>
      <w:r>
        <w:rPr>
          <w:i/>
        </w:rPr>
        <w:t xml:space="preserve">column2 </w:t>
      </w:r>
      <w:r>
        <w:t xml:space="preserve"> in </w:t>
      </w:r>
      <w:r>
        <w:rPr>
          <w:i/>
        </w:rPr>
        <w:t xml:space="preserve">sample </w:t>
      </w:r>
      <w:r>
        <w:t>table.</w:t>
      </w:r>
    </w:p>
    <w:p w:rsidR="00DA6F11" w:rsidRDefault="00DA6F11" w:rsidP="0060262E">
      <w:pPr>
        <w:pStyle w:val="BodyText"/>
        <w:numPr>
          <w:ilvl w:val="0"/>
          <w:numId w:val="13"/>
        </w:numPr>
      </w:pPr>
      <w:r>
        <w:t>Change the first column name</w:t>
      </w:r>
      <w:r w:rsidR="0059413E">
        <w:t xml:space="preserve"> as</w:t>
      </w:r>
      <w:r>
        <w:t xml:space="preserve"> </w:t>
      </w:r>
      <w:r>
        <w:rPr>
          <w:i/>
        </w:rPr>
        <w:t>column</w:t>
      </w:r>
      <w:r w:rsidR="0059413E">
        <w:rPr>
          <w:i/>
        </w:rPr>
        <w:t>_new</w:t>
      </w:r>
      <w:r>
        <w:rPr>
          <w:i/>
        </w:rPr>
        <w:t xml:space="preserve"> </w:t>
      </w:r>
      <w:r>
        <w:t xml:space="preserve">in </w:t>
      </w:r>
      <w:r>
        <w:rPr>
          <w:i/>
        </w:rPr>
        <w:t xml:space="preserve">sample </w:t>
      </w:r>
      <w:r>
        <w:t>table.</w:t>
      </w:r>
      <w:r w:rsidR="000366C9">
        <w:t xml:space="preserve"> If not able to change explain.</w:t>
      </w:r>
    </w:p>
    <w:p w:rsidR="00AC4D17" w:rsidRDefault="000366C9" w:rsidP="0060262E">
      <w:pPr>
        <w:pStyle w:val="BodyText"/>
        <w:numPr>
          <w:ilvl w:val="0"/>
          <w:numId w:val="13"/>
        </w:numPr>
      </w:pPr>
      <w:r>
        <w:t xml:space="preserve">Create new table </w:t>
      </w:r>
      <w:r>
        <w:rPr>
          <w:i/>
        </w:rPr>
        <w:t xml:space="preserve">temp_char </w:t>
      </w:r>
      <w:r>
        <w:t xml:space="preserve">with column </w:t>
      </w:r>
      <w:r>
        <w:rPr>
          <w:i/>
        </w:rPr>
        <w:t xml:space="preserve">name </w:t>
      </w:r>
      <w:r>
        <w:t xml:space="preserve"> and the data</w:t>
      </w:r>
      <w:r w:rsidR="006A641B">
        <w:t xml:space="preserve"> type </w:t>
      </w:r>
      <w:r w:rsidR="006A641B">
        <w:rPr>
          <w:i/>
        </w:rPr>
        <w:t xml:space="preserve">varchar(10). </w:t>
      </w:r>
      <w:r w:rsidR="006A641B">
        <w:t xml:space="preserve">Modify the data type into </w:t>
      </w:r>
      <w:r w:rsidR="006A641B">
        <w:rPr>
          <w:i/>
        </w:rPr>
        <w:t>varchar(5)</w:t>
      </w:r>
      <w:r w:rsidR="006A641B">
        <w:t>.</w:t>
      </w:r>
    </w:p>
    <w:p w:rsidR="00E43CD6" w:rsidRDefault="00E43CD6" w:rsidP="00E43CD6">
      <w:pPr>
        <w:pStyle w:val="Heading2"/>
      </w:pPr>
      <w:r>
        <w:t>Round 6 – Constrain</w:t>
      </w:r>
      <w:r w:rsidR="00F67D69">
        <w:t>t</w:t>
      </w:r>
      <w:r>
        <w:t>s:</w:t>
      </w:r>
    </w:p>
    <w:p w:rsidR="00E43CD6" w:rsidRDefault="00BF68B5" w:rsidP="00403BFC">
      <w:pPr>
        <w:pStyle w:val="BodyText"/>
        <w:numPr>
          <w:ilvl w:val="0"/>
          <w:numId w:val="14"/>
        </w:numPr>
      </w:pPr>
      <w:r>
        <w:t>Create a new table</w:t>
      </w:r>
      <w:r w:rsidR="009C13D1">
        <w:t xml:space="preserve"> </w:t>
      </w:r>
      <w:r w:rsidR="009C13D1">
        <w:rPr>
          <w:i/>
        </w:rPr>
        <w:t>temp06</w:t>
      </w:r>
      <w:r>
        <w:t xml:space="preserve"> with 1 column and the user should not be able to insert NULL.</w:t>
      </w:r>
    </w:p>
    <w:p w:rsidR="00BF68B5" w:rsidRDefault="009C13D1" w:rsidP="00403BFC">
      <w:pPr>
        <w:pStyle w:val="BodyText"/>
        <w:numPr>
          <w:ilvl w:val="0"/>
          <w:numId w:val="14"/>
        </w:numPr>
      </w:pPr>
      <w:r>
        <w:t xml:space="preserve">Create new table with </w:t>
      </w:r>
      <w:r>
        <w:rPr>
          <w:i/>
        </w:rPr>
        <w:t xml:space="preserve">temp07 </w:t>
      </w:r>
      <w:r>
        <w:t>with 1 column and</w:t>
      </w:r>
      <w:r w:rsidR="00344830">
        <w:t xml:space="preserve"> the system should allow only the unique values to be inserted</w:t>
      </w:r>
      <w:r w:rsidR="001B6EBF">
        <w:t>.</w:t>
      </w:r>
      <w:r w:rsidR="00260F87">
        <w:t>(PK)</w:t>
      </w:r>
    </w:p>
    <w:p w:rsidR="00894786" w:rsidRDefault="00846724" w:rsidP="00403BFC">
      <w:pPr>
        <w:pStyle w:val="BodyText"/>
        <w:numPr>
          <w:ilvl w:val="0"/>
          <w:numId w:val="14"/>
        </w:numPr>
      </w:pPr>
      <w:r>
        <w:t xml:space="preserve">Create new table </w:t>
      </w:r>
      <w:r w:rsidR="002B6DE4">
        <w:rPr>
          <w:i/>
        </w:rPr>
        <w:t>temp_p</w:t>
      </w:r>
      <w:r w:rsidR="00763624">
        <w:rPr>
          <w:i/>
        </w:rPr>
        <w:t xml:space="preserve">i </w:t>
      </w:r>
      <w:r w:rsidR="008F72D0">
        <w:t>with 2 columns with primary index for the 2</w:t>
      </w:r>
      <w:r w:rsidR="008F72D0" w:rsidRPr="008F72D0">
        <w:rPr>
          <w:vertAlign w:val="superscript"/>
        </w:rPr>
        <w:t>nd</w:t>
      </w:r>
      <w:r w:rsidR="008F72D0">
        <w:t xml:space="preserve"> column</w:t>
      </w:r>
      <w:r w:rsidR="00FF4723">
        <w:t>.</w:t>
      </w:r>
    </w:p>
    <w:p w:rsidR="0067061D" w:rsidRDefault="00416CCD" w:rsidP="00403BFC">
      <w:pPr>
        <w:pStyle w:val="BodyText"/>
        <w:numPr>
          <w:ilvl w:val="0"/>
          <w:numId w:val="14"/>
        </w:numPr>
      </w:pPr>
      <w:r>
        <w:t xml:space="preserve">Create new table </w:t>
      </w:r>
      <w:r>
        <w:rPr>
          <w:i/>
        </w:rPr>
        <w:t xml:space="preserve">temp_fk </w:t>
      </w:r>
      <w:r>
        <w:t>with Foreign Key constraint.</w:t>
      </w:r>
    </w:p>
    <w:p w:rsidR="00755411" w:rsidRDefault="00755411" w:rsidP="00403BFC">
      <w:pPr>
        <w:pStyle w:val="BodyText"/>
        <w:numPr>
          <w:ilvl w:val="0"/>
          <w:numId w:val="14"/>
        </w:numPr>
      </w:pPr>
      <w:r>
        <w:t xml:space="preserve">Create new table </w:t>
      </w:r>
      <w:r>
        <w:rPr>
          <w:i/>
        </w:rPr>
        <w:t xml:space="preserve">temp_pk2 </w:t>
      </w:r>
      <w:r>
        <w:t>with primary key for more than 1 column.</w:t>
      </w:r>
    </w:p>
    <w:p w:rsidR="006A6941" w:rsidRDefault="006A6941" w:rsidP="00403BFC">
      <w:pPr>
        <w:pStyle w:val="BodyText"/>
        <w:numPr>
          <w:ilvl w:val="0"/>
          <w:numId w:val="14"/>
        </w:numPr>
      </w:pPr>
      <w:r>
        <w:t xml:space="preserve">Create new table </w:t>
      </w:r>
      <w:r>
        <w:rPr>
          <w:i/>
        </w:rPr>
        <w:t xml:space="preserve">temp_uk2 </w:t>
      </w:r>
      <w:r>
        <w:t>with unique key for more than 1 column.</w:t>
      </w:r>
    </w:p>
    <w:p w:rsidR="006A6941" w:rsidRDefault="00D23EC9" w:rsidP="00403BFC">
      <w:pPr>
        <w:pStyle w:val="BodyText"/>
        <w:numPr>
          <w:ilvl w:val="0"/>
          <w:numId w:val="14"/>
        </w:numPr>
      </w:pPr>
      <w:r>
        <w:t xml:space="preserve">Create new table </w:t>
      </w:r>
      <w:r w:rsidR="000D15E7">
        <w:rPr>
          <w:i/>
        </w:rPr>
        <w:t>temp_cc</w:t>
      </w:r>
      <w:r>
        <w:rPr>
          <w:i/>
        </w:rPr>
        <w:t xml:space="preserve"> </w:t>
      </w:r>
      <w:r>
        <w:t xml:space="preserve"> and it contains column </w:t>
      </w:r>
      <w:r>
        <w:rPr>
          <w:i/>
        </w:rPr>
        <w:t xml:space="preserve">age. </w:t>
      </w:r>
      <w:r>
        <w:t>The user should be able enter age between 18 and 55.</w:t>
      </w:r>
    </w:p>
    <w:p w:rsidR="00EF1266" w:rsidRDefault="00EF1266" w:rsidP="00EF1266">
      <w:pPr>
        <w:pStyle w:val="BodyText"/>
        <w:numPr>
          <w:ilvl w:val="0"/>
          <w:numId w:val="14"/>
        </w:numPr>
      </w:pPr>
      <w:r>
        <w:t xml:space="preserve">Update the </w:t>
      </w:r>
      <w:r>
        <w:rPr>
          <w:i/>
        </w:rPr>
        <w:t xml:space="preserve">sample </w:t>
      </w:r>
      <w:r w:rsidR="00575520">
        <w:t>table with UPSERT process.</w:t>
      </w:r>
    </w:p>
    <w:p w:rsidR="00DE34C9" w:rsidRDefault="00DE34C9" w:rsidP="000B33DC">
      <w:pPr>
        <w:pStyle w:val="BodyText"/>
        <w:ind w:left="1800"/>
      </w:pPr>
    </w:p>
    <w:p w:rsidR="009872BC" w:rsidRDefault="009872BC" w:rsidP="000B33DC">
      <w:pPr>
        <w:pStyle w:val="BodyText"/>
        <w:ind w:left="1800"/>
      </w:pPr>
    </w:p>
    <w:p w:rsidR="009872BC" w:rsidRDefault="009872BC" w:rsidP="000B33DC">
      <w:pPr>
        <w:pStyle w:val="BodyText"/>
        <w:ind w:left="1800"/>
      </w:pPr>
    </w:p>
    <w:p w:rsidR="009872BC" w:rsidRDefault="009872BC" w:rsidP="000B33DC">
      <w:pPr>
        <w:pStyle w:val="BodyText"/>
        <w:ind w:left="1800"/>
      </w:pPr>
    </w:p>
    <w:p w:rsidR="009872BC" w:rsidRDefault="009872BC" w:rsidP="000B33DC">
      <w:pPr>
        <w:pStyle w:val="BodyText"/>
        <w:ind w:left="1800"/>
      </w:pPr>
    </w:p>
    <w:p w:rsidR="009872BC" w:rsidRDefault="009872BC" w:rsidP="000B33DC">
      <w:pPr>
        <w:pStyle w:val="BodyText"/>
        <w:ind w:left="1800"/>
      </w:pPr>
    </w:p>
    <w:p w:rsidR="009872BC" w:rsidRDefault="009872BC" w:rsidP="009872BC">
      <w:pPr>
        <w:pStyle w:val="Heading2"/>
      </w:pPr>
      <w:r>
        <w:t>Round 7 – Views:</w:t>
      </w:r>
    </w:p>
    <w:p w:rsidR="003B5B5B" w:rsidRDefault="00A9573F" w:rsidP="003B5B5B">
      <w:pPr>
        <w:pStyle w:val="BodyText"/>
        <w:numPr>
          <w:ilvl w:val="0"/>
          <w:numId w:val="16"/>
        </w:numPr>
      </w:pPr>
      <w:r>
        <w:t xml:space="preserve">Create a view </w:t>
      </w:r>
      <w:r>
        <w:rPr>
          <w:i/>
        </w:rPr>
        <w:t xml:space="preserve">temp_view </w:t>
      </w:r>
      <w:r>
        <w:t xml:space="preserve"> with all records of </w:t>
      </w:r>
      <w:r>
        <w:rPr>
          <w:i/>
        </w:rPr>
        <w:t xml:space="preserve">emp </w:t>
      </w:r>
      <w:r>
        <w:t xml:space="preserve"> table.</w:t>
      </w:r>
    </w:p>
    <w:p w:rsidR="00AC443C" w:rsidRPr="003B5B5B" w:rsidRDefault="003B5B5B" w:rsidP="003B5B5B">
      <w:pPr>
        <w:pStyle w:val="BodyText"/>
        <w:ind w:left="1440"/>
        <w:rPr>
          <w:b/>
        </w:rPr>
      </w:pPr>
      <w:r>
        <w:rPr>
          <w:b/>
        </w:rPr>
        <w:t>ANS :</w:t>
      </w:r>
      <w:r w:rsidRPr="003B5B5B">
        <w:rPr>
          <w:b/>
        </w:rPr>
        <w:t>CREATE VIEW TEMP_VIEW</w:t>
      </w:r>
      <w:r w:rsidRPr="003B5B5B">
        <w:rPr>
          <w:b/>
        </w:rPr>
        <w:t xml:space="preserve"> AS  SELECT * FROM EMP</w:t>
      </w:r>
    </w:p>
    <w:p w:rsidR="003B5B5B" w:rsidRPr="003B5B5B" w:rsidRDefault="003B5B5B" w:rsidP="003B5B5B">
      <w:pPr>
        <w:pStyle w:val="BodyText"/>
        <w:numPr>
          <w:ilvl w:val="0"/>
          <w:numId w:val="24"/>
        </w:numPr>
        <w:rPr>
          <w:b/>
        </w:rPr>
      </w:pPr>
      <w:r w:rsidRPr="003B5B5B">
        <w:rPr>
          <w:b/>
        </w:rPr>
        <w:t>SELECT * FROM TEMP_VIEW</w:t>
      </w:r>
    </w:p>
    <w:p w:rsidR="00A9573F" w:rsidRPr="003B5B5B" w:rsidRDefault="00464190" w:rsidP="00DC46F0">
      <w:pPr>
        <w:pStyle w:val="BodyText"/>
        <w:numPr>
          <w:ilvl w:val="0"/>
          <w:numId w:val="16"/>
        </w:numPr>
      </w:pPr>
      <w:r>
        <w:t xml:space="preserve">Insert a new row in the view </w:t>
      </w:r>
      <w:r>
        <w:rPr>
          <w:i/>
        </w:rPr>
        <w:t>temp_view.</w:t>
      </w:r>
    </w:p>
    <w:p w:rsidR="003B5B5B" w:rsidRPr="003B5B5B" w:rsidRDefault="003B5B5B" w:rsidP="003B5B5B">
      <w:pPr>
        <w:pStyle w:val="BodyText"/>
        <w:ind w:left="1440"/>
        <w:rPr>
          <w:b/>
        </w:rPr>
      </w:pPr>
      <w:r>
        <w:rPr>
          <w:b/>
        </w:rPr>
        <w:t>ANS : CREATE VIEW T</w:t>
      </w:r>
      <w:r w:rsidR="0063570F">
        <w:rPr>
          <w:b/>
        </w:rPr>
        <w:t>EMP_VIEW AS INSERT INTO DEPT</w:t>
      </w:r>
      <w:r>
        <w:rPr>
          <w:b/>
        </w:rPr>
        <w:t>(</w:t>
      </w:r>
      <w:r w:rsidR="0063570F">
        <w:rPr>
          <w:b/>
        </w:rPr>
        <w:t>40,’BUSINESS’,’BOSTON’)</w:t>
      </w:r>
    </w:p>
    <w:p w:rsidR="00464190" w:rsidRPr="00BC5C5B" w:rsidRDefault="00CD48DB" w:rsidP="00DC46F0">
      <w:pPr>
        <w:pStyle w:val="BodyText"/>
        <w:numPr>
          <w:ilvl w:val="0"/>
          <w:numId w:val="16"/>
        </w:numPr>
      </w:pPr>
      <w:r>
        <w:t xml:space="preserve">Update </w:t>
      </w:r>
      <w:r w:rsidR="00AF76C4">
        <w:t xml:space="preserve"> existing record in the view </w:t>
      </w:r>
      <w:r w:rsidR="00AF76C4">
        <w:rPr>
          <w:i/>
        </w:rPr>
        <w:t>temp_view.</w:t>
      </w:r>
    </w:p>
    <w:p w:rsidR="00BC5C5B" w:rsidRDefault="00E846D8" w:rsidP="00DC46F0">
      <w:pPr>
        <w:pStyle w:val="BodyText"/>
        <w:numPr>
          <w:ilvl w:val="0"/>
          <w:numId w:val="16"/>
        </w:numPr>
      </w:pPr>
      <w:r>
        <w:t xml:space="preserve">Create new view </w:t>
      </w:r>
      <w:r>
        <w:rPr>
          <w:i/>
        </w:rPr>
        <w:t xml:space="preserve">temp_join </w:t>
      </w:r>
      <w:r>
        <w:t xml:space="preserve"> with combination of 2 tables.(emp and dept tables).</w:t>
      </w:r>
    </w:p>
    <w:p w:rsidR="00BB6C1D" w:rsidRDefault="003D6812" w:rsidP="00DC46F0">
      <w:pPr>
        <w:pStyle w:val="BodyText"/>
        <w:numPr>
          <w:ilvl w:val="0"/>
          <w:numId w:val="16"/>
        </w:numPr>
      </w:pPr>
      <w:r>
        <w:t xml:space="preserve">Create new view </w:t>
      </w:r>
      <w:r>
        <w:rPr>
          <w:i/>
        </w:rPr>
        <w:t>temp_w</w:t>
      </w:r>
      <w:r w:rsidR="00634F9B">
        <w:rPr>
          <w:i/>
        </w:rPr>
        <w:t>h</w:t>
      </w:r>
      <w:r>
        <w:rPr>
          <w:i/>
        </w:rPr>
        <w:t xml:space="preserve">ere </w:t>
      </w:r>
      <w:r>
        <w:t xml:space="preserve"> with constraint of deptno is 10.</w:t>
      </w:r>
      <w:bookmarkStart w:id="0" w:name="_GoBack"/>
      <w:bookmarkEnd w:id="0"/>
    </w:p>
    <w:p w:rsidR="00073CD0" w:rsidRDefault="00D97B72" w:rsidP="00DC46F0">
      <w:pPr>
        <w:pStyle w:val="BodyText"/>
        <w:numPr>
          <w:ilvl w:val="0"/>
          <w:numId w:val="16"/>
        </w:numPr>
      </w:pPr>
      <w:r>
        <w:t xml:space="preserve">Add a new row into the view </w:t>
      </w:r>
      <w:r>
        <w:rPr>
          <w:i/>
        </w:rPr>
        <w:t>temp_w</w:t>
      </w:r>
      <w:r w:rsidR="00634F9B">
        <w:rPr>
          <w:i/>
        </w:rPr>
        <w:t>h</w:t>
      </w:r>
      <w:r>
        <w:rPr>
          <w:i/>
        </w:rPr>
        <w:t xml:space="preserve">ere </w:t>
      </w:r>
      <w:r>
        <w:t>with deptno 20.</w:t>
      </w:r>
    </w:p>
    <w:p w:rsidR="00053058" w:rsidRPr="008036A7" w:rsidRDefault="00053058" w:rsidP="00DC46F0">
      <w:pPr>
        <w:pStyle w:val="BodyText"/>
        <w:numPr>
          <w:ilvl w:val="0"/>
          <w:numId w:val="16"/>
        </w:numPr>
      </w:pPr>
      <w:r>
        <w:t xml:space="preserve">Create new view with </w:t>
      </w:r>
      <w:r w:rsidR="00D665AB">
        <w:t>‘</w:t>
      </w:r>
      <w:r>
        <w:rPr>
          <w:i/>
        </w:rPr>
        <w:t>with check option</w:t>
      </w:r>
      <w:r w:rsidR="00D665AB">
        <w:rPr>
          <w:i/>
        </w:rPr>
        <w:t>’</w:t>
      </w:r>
      <w:r>
        <w:rPr>
          <w:i/>
        </w:rPr>
        <w:t>.</w:t>
      </w:r>
    </w:p>
    <w:p w:rsidR="001E326A" w:rsidRDefault="001E326A" w:rsidP="001E326A">
      <w:pPr>
        <w:pStyle w:val="Heading2"/>
      </w:pPr>
      <w:r>
        <w:t xml:space="preserve">Round 8 – </w:t>
      </w:r>
      <w:r w:rsidR="00AD00B7">
        <w:t>Macros</w:t>
      </w:r>
      <w:r>
        <w:t>:</w:t>
      </w:r>
    </w:p>
    <w:p w:rsidR="008036A7" w:rsidRDefault="00CF7C2F" w:rsidP="00153A2E">
      <w:pPr>
        <w:pStyle w:val="BodyText"/>
        <w:numPr>
          <w:ilvl w:val="0"/>
          <w:numId w:val="17"/>
        </w:numPr>
      </w:pPr>
      <w:r>
        <w:t xml:space="preserve">Create new macro </w:t>
      </w:r>
      <w:r>
        <w:rPr>
          <w:i/>
        </w:rPr>
        <w:t xml:space="preserve">mac01 </w:t>
      </w:r>
      <w:r>
        <w:t>and it sh</w:t>
      </w:r>
      <w:r w:rsidR="006426A7">
        <w:t>ould list</w:t>
      </w:r>
      <w:r>
        <w:t xml:space="preserve"> all the empno from</w:t>
      </w:r>
      <w:r>
        <w:rPr>
          <w:i/>
        </w:rPr>
        <w:t xml:space="preserve"> emp </w:t>
      </w:r>
      <w:r>
        <w:t>table.</w:t>
      </w:r>
    </w:p>
    <w:p w:rsidR="006109E9" w:rsidRDefault="00B44BBE" w:rsidP="00153A2E">
      <w:pPr>
        <w:pStyle w:val="BodyText"/>
        <w:numPr>
          <w:ilvl w:val="0"/>
          <w:numId w:val="17"/>
        </w:numPr>
      </w:pPr>
      <w:r>
        <w:t>Create new macro that should display all records fr</w:t>
      </w:r>
      <w:r w:rsidR="006B3940">
        <w:t>om emp and dept tables</w:t>
      </w:r>
      <w:r w:rsidR="0040036C">
        <w:t xml:space="preserve"> one by one.</w:t>
      </w:r>
    </w:p>
    <w:p w:rsidR="0046397E" w:rsidRDefault="003556FF" w:rsidP="00153A2E">
      <w:pPr>
        <w:pStyle w:val="BodyText"/>
        <w:numPr>
          <w:ilvl w:val="0"/>
          <w:numId w:val="17"/>
        </w:numPr>
      </w:pPr>
      <w:r>
        <w:t xml:space="preserve">Create new macro </w:t>
      </w:r>
      <w:r w:rsidR="009637EF">
        <w:rPr>
          <w:i/>
        </w:rPr>
        <w:t>mac02</w:t>
      </w:r>
      <w:r w:rsidR="00A54C6B">
        <w:rPr>
          <w:i/>
        </w:rPr>
        <w:t xml:space="preserve"> </w:t>
      </w:r>
      <w:r w:rsidR="00A54C6B">
        <w:t>with 3 columns</w:t>
      </w:r>
      <w:r>
        <w:rPr>
          <w:i/>
        </w:rPr>
        <w:t xml:space="preserve"> </w:t>
      </w:r>
      <w:r>
        <w:t>and should accept inputs during run time</w:t>
      </w:r>
      <w:r w:rsidR="00D976C5">
        <w:t xml:space="preserve"> </w:t>
      </w:r>
      <w:r>
        <w:t>(on execution).</w:t>
      </w:r>
    </w:p>
    <w:p w:rsidR="00470D14" w:rsidRDefault="00470D14" w:rsidP="00470D14">
      <w:pPr>
        <w:pStyle w:val="Heading2"/>
      </w:pPr>
      <w:r>
        <w:t xml:space="preserve">Round 9 – </w:t>
      </w:r>
      <w:r w:rsidR="00FC0786">
        <w:t>Analytical Functions</w:t>
      </w:r>
      <w:r>
        <w:t>:</w:t>
      </w:r>
    </w:p>
    <w:p w:rsidR="00D976C5" w:rsidRDefault="005B62EA" w:rsidP="00EC34BC">
      <w:pPr>
        <w:pStyle w:val="BodyText"/>
        <w:numPr>
          <w:ilvl w:val="0"/>
          <w:numId w:val="19"/>
        </w:numPr>
      </w:pPr>
      <w:r>
        <w:t xml:space="preserve">List deptno,job,total sal from </w:t>
      </w:r>
      <w:r>
        <w:rPr>
          <w:i/>
        </w:rPr>
        <w:t xml:space="preserve">emp </w:t>
      </w:r>
      <w:r>
        <w:t>table using ROLLUP function.</w:t>
      </w:r>
    </w:p>
    <w:p w:rsidR="005B62EA" w:rsidRDefault="00290379" w:rsidP="00EC34BC">
      <w:pPr>
        <w:pStyle w:val="BodyText"/>
        <w:numPr>
          <w:ilvl w:val="0"/>
          <w:numId w:val="19"/>
        </w:numPr>
      </w:pPr>
      <w:r>
        <w:t xml:space="preserve">List deptno,job, total sal from </w:t>
      </w:r>
      <w:r>
        <w:rPr>
          <w:i/>
        </w:rPr>
        <w:t xml:space="preserve">emp </w:t>
      </w:r>
      <w:r>
        <w:t>table using CUBE function.</w:t>
      </w:r>
    </w:p>
    <w:p w:rsidR="00290379" w:rsidRDefault="00C05D79" w:rsidP="00EC34BC">
      <w:pPr>
        <w:pStyle w:val="BodyText"/>
        <w:numPr>
          <w:ilvl w:val="0"/>
          <w:numId w:val="19"/>
        </w:numPr>
      </w:pPr>
      <w:r>
        <w:t xml:space="preserve">List ename,job,sal from </w:t>
      </w:r>
      <w:r>
        <w:rPr>
          <w:i/>
        </w:rPr>
        <w:t xml:space="preserve">emp </w:t>
      </w:r>
      <w:r>
        <w:t>table using CSUM function.</w:t>
      </w:r>
    </w:p>
    <w:p w:rsidR="00C05D79" w:rsidRDefault="00070A63" w:rsidP="00EC34BC">
      <w:pPr>
        <w:pStyle w:val="BodyText"/>
        <w:numPr>
          <w:ilvl w:val="0"/>
          <w:numId w:val="19"/>
        </w:numPr>
      </w:pPr>
      <w:r>
        <w:t xml:space="preserve">List empno,sal,deptno,mavg from </w:t>
      </w:r>
      <w:r>
        <w:rPr>
          <w:i/>
        </w:rPr>
        <w:t xml:space="preserve">emp </w:t>
      </w:r>
      <w:r>
        <w:t>table using MAVG function.</w:t>
      </w:r>
    </w:p>
    <w:p w:rsidR="00070A63" w:rsidRDefault="008A1744" w:rsidP="00EC34BC">
      <w:pPr>
        <w:pStyle w:val="BodyText"/>
        <w:numPr>
          <w:ilvl w:val="0"/>
          <w:numId w:val="19"/>
        </w:numPr>
      </w:pPr>
      <w:r>
        <w:t xml:space="preserve">List empno,deptno,msum from </w:t>
      </w:r>
      <w:r>
        <w:rPr>
          <w:i/>
        </w:rPr>
        <w:t xml:space="preserve">emp </w:t>
      </w:r>
      <w:r>
        <w:t>table using MSUM function.</w:t>
      </w:r>
    </w:p>
    <w:p w:rsidR="00BF497B" w:rsidRDefault="00BF497B" w:rsidP="00EC34BC">
      <w:pPr>
        <w:pStyle w:val="BodyText"/>
        <w:numPr>
          <w:ilvl w:val="0"/>
          <w:numId w:val="19"/>
        </w:numPr>
      </w:pPr>
      <w:r>
        <w:t xml:space="preserve">List empno,sal,mdiff from </w:t>
      </w:r>
      <w:r>
        <w:rPr>
          <w:i/>
        </w:rPr>
        <w:t xml:space="preserve">emp </w:t>
      </w:r>
      <w:r>
        <w:t xml:space="preserve"> table using DIF function.</w:t>
      </w:r>
    </w:p>
    <w:p w:rsidR="00C636E3" w:rsidRDefault="00C636E3" w:rsidP="00EC34BC">
      <w:pPr>
        <w:pStyle w:val="BodyText"/>
        <w:numPr>
          <w:ilvl w:val="0"/>
          <w:numId w:val="19"/>
        </w:numPr>
      </w:pPr>
      <w:r>
        <w:t xml:space="preserve">List all the records from </w:t>
      </w:r>
      <w:r>
        <w:rPr>
          <w:i/>
        </w:rPr>
        <w:t xml:space="preserve">emp </w:t>
      </w:r>
      <w:r>
        <w:t>table and show the rank according to salary.</w:t>
      </w:r>
    </w:p>
    <w:p w:rsidR="0021086B" w:rsidRDefault="0021086B" w:rsidP="0021086B">
      <w:pPr>
        <w:pStyle w:val="Heading2"/>
      </w:pPr>
      <w:r>
        <w:t>Round 10</w:t>
      </w:r>
      <w:r w:rsidR="004B274E">
        <w:t xml:space="preserve"> –</w:t>
      </w:r>
      <w:r w:rsidR="005538FD">
        <w:t xml:space="preserve"> Import &amp; Export</w:t>
      </w:r>
      <w:r>
        <w:t>:</w:t>
      </w:r>
    </w:p>
    <w:p w:rsidR="0021086B" w:rsidRPr="00DD7815" w:rsidRDefault="00C22BB3" w:rsidP="00C22BB3">
      <w:pPr>
        <w:pStyle w:val="BodyText"/>
        <w:ind w:left="1365"/>
        <w:rPr>
          <w:b/>
        </w:rPr>
      </w:pPr>
      <w:r w:rsidRPr="00DD7815">
        <w:rPr>
          <w:b/>
        </w:rPr>
        <w:t>Create WebEx record for the below tasks:</w:t>
      </w:r>
    </w:p>
    <w:p w:rsidR="00C22BB3" w:rsidRDefault="00DC789D" w:rsidP="00FE75F5">
      <w:pPr>
        <w:pStyle w:val="BodyText"/>
        <w:numPr>
          <w:ilvl w:val="0"/>
          <w:numId w:val="23"/>
        </w:numPr>
      </w:pPr>
      <w:r>
        <w:t>Create a new SQL file which should be exported in DATA format.</w:t>
      </w:r>
    </w:p>
    <w:p w:rsidR="00DC789D" w:rsidRDefault="00DC789D" w:rsidP="00FE75F5">
      <w:pPr>
        <w:pStyle w:val="BodyText"/>
        <w:numPr>
          <w:ilvl w:val="0"/>
          <w:numId w:val="23"/>
        </w:numPr>
      </w:pPr>
      <w:r>
        <w:t>Create new SQL file which shou</w:t>
      </w:r>
      <w:r w:rsidR="00473171">
        <w:t>ld be exported in REPORT format( export first 10 records only)</w:t>
      </w:r>
    </w:p>
    <w:p w:rsidR="00DC789D" w:rsidRDefault="00BC244F" w:rsidP="00FE75F5">
      <w:pPr>
        <w:pStyle w:val="BodyText"/>
        <w:numPr>
          <w:ilvl w:val="0"/>
          <w:numId w:val="23"/>
        </w:numPr>
      </w:pPr>
      <w:r>
        <w:t>Create new SQL file which should be exported in CSV format.</w:t>
      </w:r>
    </w:p>
    <w:p w:rsidR="00210B95" w:rsidRDefault="00210B95" w:rsidP="00FE75F5">
      <w:pPr>
        <w:pStyle w:val="BodyText"/>
        <w:numPr>
          <w:ilvl w:val="0"/>
          <w:numId w:val="23"/>
        </w:numPr>
      </w:pPr>
      <w:r>
        <w:t>Create new SQL file which should be exported in xls format.</w:t>
      </w:r>
    </w:p>
    <w:p w:rsidR="00BC244F" w:rsidRDefault="008D2931" w:rsidP="008D2931">
      <w:pPr>
        <w:pStyle w:val="BodyText"/>
        <w:numPr>
          <w:ilvl w:val="0"/>
          <w:numId w:val="23"/>
        </w:numPr>
      </w:pPr>
      <w:r>
        <w:lastRenderedPageBreak/>
        <w:t>Create new SQL file which should import data from txt file and should get insert</w:t>
      </w:r>
      <w:r w:rsidR="00626FC6">
        <w:t>ed into the newly created table in BTEQ Database.</w:t>
      </w:r>
    </w:p>
    <w:p w:rsidR="00626FC6" w:rsidRDefault="007C3D22" w:rsidP="008D2931">
      <w:pPr>
        <w:pStyle w:val="BodyText"/>
        <w:numPr>
          <w:ilvl w:val="0"/>
          <w:numId w:val="23"/>
        </w:numPr>
      </w:pPr>
      <w:r>
        <w:t>Create new SQL file which should import data from txt file( in REPORT format) and should get inserted into the newly created table in BTEQ DB.</w:t>
      </w:r>
    </w:p>
    <w:p w:rsidR="007C3D22" w:rsidRDefault="00210B95" w:rsidP="008D2931">
      <w:pPr>
        <w:pStyle w:val="BodyText"/>
        <w:numPr>
          <w:ilvl w:val="0"/>
          <w:numId w:val="23"/>
        </w:numPr>
      </w:pPr>
      <w:r>
        <w:t xml:space="preserve">Create new SQL file which should import data from CSV </w:t>
      </w:r>
      <w:r w:rsidR="00636E7C">
        <w:t>file and should be inserted into the newly created table in BTEQ DB.</w:t>
      </w:r>
    </w:p>
    <w:p w:rsidR="00636E7C" w:rsidRPr="008036A7" w:rsidRDefault="00636E7C" w:rsidP="00005174">
      <w:pPr>
        <w:pStyle w:val="BodyText"/>
        <w:ind w:left="1440"/>
      </w:pPr>
    </w:p>
    <w:sectPr w:rsidR="00636E7C" w:rsidRPr="008036A7" w:rsidSect="005647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49" w:rsidRDefault="00DB2449">
      <w:r>
        <w:separator/>
      </w:r>
    </w:p>
  </w:endnote>
  <w:endnote w:type="continuationSeparator" w:id="0">
    <w:p w:rsidR="00DB2449" w:rsidRDefault="00DB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77" w:rsidRDefault="00235377" w:rsidP="00C428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5377" w:rsidRDefault="00235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77" w:rsidRDefault="00235377" w:rsidP="00C428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570F">
      <w:rPr>
        <w:rStyle w:val="PageNumber"/>
        <w:noProof/>
      </w:rPr>
      <w:t>7</w:t>
    </w:r>
    <w:r>
      <w:rPr>
        <w:rStyle w:val="PageNumber"/>
      </w:rPr>
      <w:fldChar w:fldCharType="end"/>
    </w:r>
  </w:p>
  <w:p w:rsidR="00235377" w:rsidRPr="00343A9B" w:rsidRDefault="00235377" w:rsidP="00FD0D70">
    <w:pPr>
      <w:pStyle w:val="Footer"/>
      <w:tabs>
        <w:tab w:val="clear" w:pos="4320"/>
        <w:tab w:val="clear" w:pos="8640"/>
        <w:tab w:val="center" w:pos="5520"/>
        <w:tab w:val="right" w:pos="10200"/>
      </w:tabs>
      <w:jc w:val="right"/>
      <w:rPr>
        <w:sz w:val="20"/>
      </w:rPr>
    </w:pPr>
    <w:r w:rsidRPr="00343A9B">
      <w:rPr>
        <w:sz w:val="20"/>
      </w:rPr>
      <w:t xml:space="preserve">WIPRO Technologies – Confidential                   </w:t>
    </w:r>
    <w:r w:rsidRPr="00343A9B">
      <w:rPr>
        <w:sz w:val="20"/>
      </w:rPr>
      <w:tab/>
      <w:t xml:space="preserve">  </w:t>
    </w:r>
    <w:r w:rsidRPr="00343A9B">
      <w:rPr>
        <w:sz w:val="20"/>
      </w:rPr>
      <w:tab/>
    </w:r>
    <w:r w:rsidR="0057555A">
      <w:rPr>
        <w:sz w:val="20"/>
      </w:rPr>
      <w:t>SQL L1</w:t>
    </w:r>
    <w:r w:rsidR="0077070A">
      <w:rPr>
        <w:sz w:val="20"/>
      </w:rPr>
      <w:t>–</w:t>
    </w:r>
    <w:r>
      <w:rPr>
        <w:sz w:val="20"/>
      </w:rPr>
      <w:t xml:space="preserve"> </w:t>
    </w:r>
    <w:r w:rsidR="0077070A">
      <w:rPr>
        <w:sz w:val="20"/>
      </w:rPr>
      <w:t>Real Steel</w:t>
    </w:r>
    <w:r>
      <w:rPr>
        <w:sz w:val="20"/>
      </w:rPr>
      <w:t xml:space="preserve"> Project</w:t>
    </w:r>
    <w:r w:rsidRPr="00343A9B">
      <w:rPr>
        <w:sz w:val="20"/>
      </w:rPr>
      <w:t xml:space="preserve">                      </w:t>
    </w:r>
  </w:p>
  <w:p w:rsidR="00235377" w:rsidRDefault="000072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5e10436e9580a32b4d007d3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072DD" w:rsidRPr="000072DD" w:rsidRDefault="000072DD" w:rsidP="000072D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072D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e10436e9580a32b4d007d3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0MHY5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0072DD" w:rsidRPr="000072DD" w:rsidRDefault="000072DD" w:rsidP="000072D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072D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77" w:rsidRPr="007D2108" w:rsidRDefault="00235377" w:rsidP="007D2108">
    <w:pPr>
      <w:pStyle w:val="Footer"/>
      <w:tabs>
        <w:tab w:val="clear" w:pos="8640"/>
        <w:tab w:val="right" w:pos="9180"/>
      </w:tabs>
      <w:ind w:right="480"/>
      <w:jc w:val="center"/>
    </w:pPr>
    <w:r>
      <w:rPr>
        <w:rFonts w:ascii="Arial" w:hAnsi="Arial" w:cs="Arial"/>
        <w:sz w:val="16"/>
        <w:szCs w:val="16"/>
      </w:rPr>
      <w:t>application</w:t>
    </w:r>
    <w:r w:rsidRPr="007D2108">
      <w:rPr>
        <w:rFonts w:ascii="Arial" w:hAnsi="Arial" w:cs="Arial"/>
        <w:sz w:val="16"/>
        <w:szCs w:val="16"/>
      </w:rPr>
      <w:t xml:space="preserve"> Wipro Technologies – 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49" w:rsidRDefault="00DB2449">
      <w:r>
        <w:separator/>
      </w:r>
    </w:p>
  </w:footnote>
  <w:footnote w:type="continuationSeparator" w:id="0">
    <w:p w:rsidR="00DB2449" w:rsidRDefault="00DB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77" w:rsidRDefault="00953E74">
    <w:pPr>
      <w:pStyle w:val="Header"/>
    </w:pPr>
    <w:r>
      <w:rPr>
        <w:noProof/>
      </w:rPr>
      <w:drawing>
        <wp:inline distT="0" distB="0" distL="0" distR="0" wp14:anchorId="6DB66DA2" wp14:editId="0A98BECA">
          <wp:extent cx="1029368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240" cy="4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5377" w:rsidRDefault="00235377" w:rsidP="005939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77" w:rsidRPr="009B2F28" w:rsidRDefault="00235377" w:rsidP="00814C93">
    <w:pPr>
      <w:pStyle w:val="Header"/>
      <w:tabs>
        <w:tab w:val="clear" w:pos="8640"/>
        <w:tab w:val="right" w:pos="9000"/>
      </w:tabs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7304"/>
    <w:multiLevelType w:val="multilevel"/>
    <w:tmpl w:val="4B38225A"/>
    <w:lvl w:ilvl="0">
      <w:start w:val="1"/>
      <w:numFmt w:val="decimal"/>
      <w:pStyle w:val="ListNumber"/>
      <w:lvlText w:val="%1."/>
      <w:lvlJc w:val="right"/>
      <w:pPr>
        <w:tabs>
          <w:tab w:val="num" w:pos="648"/>
        </w:tabs>
        <w:ind w:left="648" w:hanging="288"/>
      </w:pPr>
      <w:rPr>
        <w:rFonts w:cs="Times New Roman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1224"/>
      </w:pPr>
      <w:rPr>
        <w:rFonts w:cs="Times New Roman" w:hint="default"/>
      </w:rPr>
    </w:lvl>
    <w:lvl w:ilvl="2">
      <w:start w:val="1"/>
      <w:numFmt w:val="decimal"/>
      <w:lvlText w:val=".%3."/>
      <w:lvlJc w:val="left"/>
      <w:pPr>
        <w:tabs>
          <w:tab w:val="num" w:pos="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.%3.%4."/>
      <w:lvlJc w:val="left"/>
      <w:pPr>
        <w:tabs>
          <w:tab w:val="num" w:pos="0"/>
        </w:tabs>
        <w:ind w:left="2160" w:hanging="720"/>
      </w:pPr>
      <w:rPr>
        <w:rFonts w:cs="Times New Roman" w:hint="default"/>
      </w:rPr>
    </w:lvl>
    <w:lvl w:ilvl="4">
      <w:start w:val="1"/>
      <w:numFmt w:val="decimal"/>
      <w:lvlText w:val=".%3.%4.%5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.%3.%4.%5.%6."/>
      <w:lvlJc w:val="left"/>
      <w:pPr>
        <w:tabs>
          <w:tab w:val="num" w:pos="0"/>
        </w:tabs>
        <w:ind w:left="4320" w:hanging="1080"/>
      </w:pPr>
      <w:rPr>
        <w:rFonts w:cs="Times New Roman" w:hint="default"/>
      </w:rPr>
    </w:lvl>
    <w:lvl w:ilvl="6">
      <w:start w:val="1"/>
      <w:numFmt w:val="decimal"/>
      <w:lvlText w:val=".%3.%4.%5.%6.%7."/>
      <w:lvlJc w:val="left"/>
      <w:pPr>
        <w:tabs>
          <w:tab w:val="num" w:pos="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.%3.%4.%5.%6.%7.%8."/>
      <w:lvlJc w:val="left"/>
      <w:pPr>
        <w:tabs>
          <w:tab w:val="num" w:pos="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lvlText w:val=".%3.%4.%5.%6.%7.%8.%9."/>
      <w:lvlJc w:val="left"/>
      <w:pPr>
        <w:tabs>
          <w:tab w:val="num" w:pos="0"/>
        </w:tabs>
        <w:ind w:left="9000" w:hanging="1800"/>
      </w:pPr>
      <w:rPr>
        <w:rFonts w:cs="Times New Roman" w:hint="default"/>
      </w:rPr>
    </w:lvl>
  </w:abstractNum>
  <w:abstractNum w:abstractNumId="1" w15:restartNumberingAfterBreak="0">
    <w:nsid w:val="0D145945"/>
    <w:multiLevelType w:val="singleLevel"/>
    <w:tmpl w:val="EA18485A"/>
    <w:lvl w:ilvl="0">
      <w:start w:val="1"/>
      <w:numFmt w:val="decimal"/>
      <w:pStyle w:val="Step"/>
      <w:lvlText w:val="%1.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</w:abstractNum>
  <w:abstractNum w:abstractNumId="2" w15:restartNumberingAfterBreak="0">
    <w:nsid w:val="0D176522"/>
    <w:multiLevelType w:val="hybridMultilevel"/>
    <w:tmpl w:val="B90CA162"/>
    <w:lvl w:ilvl="0" w:tplc="197E3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5D2528"/>
    <w:multiLevelType w:val="hybridMultilevel"/>
    <w:tmpl w:val="3DEAC700"/>
    <w:lvl w:ilvl="0" w:tplc="DAC43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B31366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65D32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A42BC"/>
    <w:multiLevelType w:val="hybridMultilevel"/>
    <w:tmpl w:val="25FA4368"/>
    <w:lvl w:ilvl="0" w:tplc="063A3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736203"/>
    <w:multiLevelType w:val="hybridMultilevel"/>
    <w:tmpl w:val="E5E06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D6BB0"/>
    <w:multiLevelType w:val="hybridMultilevel"/>
    <w:tmpl w:val="1848F3BA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44C3C8">
      <w:start w:val="1"/>
      <w:numFmt w:val="bullet"/>
      <w:pStyle w:val="BodyText-bu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2BF46">
      <w:start w:val="1"/>
      <w:numFmt w:val="bullet"/>
      <w:pStyle w:val="BodyText-bu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03">
      <w:start w:val="1"/>
      <w:numFmt w:val="upperLetter"/>
      <w:lvlText w:val="%5)"/>
      <w:lvlJc w:val="left"/>
      <w:pPr>
        <w:ind w:left="3600" w:hanging="360"/>
      </w:pPr>
      <w:rPr>
        <w:rFonts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05447"/>
    <w:multiLevelType w:val="hybridMultilevel"/>
    <w:tmpl w:val="5F56BE1A"/>
    <w:lvl w:ilvl="0" w:tplc="94D09E74">
      <w:numFmt w:val="bullet"/>
      <w:lvlText w:val="-"/>
      <w:lvlJc w:val="left"/>
      <w:pPr>
        <w:ind w:left="1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3E34732"/>
    <w:multiLevelType w:val="hybridMultilevel"/>
    <w:tmpl w:val="FFE8F338"/>
    <w:lvl w:ilvl="0" w:tplc="FE3CF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C354FA"/>
    <w:multiLevelType w:val="hybridMultilevel"/>
    <w:tmpl w:val="FC06217A"/>
    <w:lvl w:ilvl="0" w:tplc="45BEDD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01C12"/>
    <w:multiLevelType w:val="multilevel"/>
    <w:tmpl w:val="D8D267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ulle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52A1E82"/>
    <w:multiLevelType w:val="hybridMultilevel"/>
    <w:tmpl w:val="4D087D40"/>
    <w:lvl w:ilvl="0" w:tplc="D9D8C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957DC0"/>
    <w:multiLevelType w:val="multilevel"/>
    <w:tmpl w:val="B83A15CE"/>
    <w:lvl w:ilvl="0">
      <w:start w:val="1"/>
      <w:numFmt w:val="bullet"/>
      <w:pStyle w:val="Bullet3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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BB0909"/>
    <w:multiLevelType w:val="hybridMultilevel"/>
    <w:tmpl w:val="FCE23464"/>
    <w:lvl w:ilvl="0" w:tplc="6056215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517884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6C372A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D324A8"/>
    <w:multiLevelType w:val="singleLevel"/>
    <w:tmpl w:val="0BF63430"/>
    <w:lvl w:ilvl="0">
      <w:start w:val="1"/>
      <w:numFmt w:val="bullet"/>
      <w:pStyle w:val="NoteText"/>
      <w:lvlText w:val=""/>
      <w:lvlJc w:val="left"/>
      <w:pPr>
        <w:tabs>
          <w:tab w:val="num" w:pos="720"/>
        </w:tabs>
        <w:ind w:left="720" w:hanging="720"/>
      </w:pPr>
      <w:rPr>
        <w:rFonts w:ascii="Monotype Sorts" w:hAnsi="Monotype Sorts" w:hint="default"/>
        <w:sz w:val="40"/>
      </w:rPr>
    </w:lvl>
  </w:abstractNum>
  <w:abstractNum w:abstractNumId="20" w15:restartNumberingAfterBreak="0">
    <w:nsid w:val="65E559CB"/>
    <w:multiLevelType w:val="hybridMultilevel"/>
    <w:tmpl w:val="512C5D4E"/>
    <w:lvl w:ilvl="0" w:tplc="6EDA2F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577595"/>
    <w:multiLevelType w:val="hybridMultilevel"/>
    <w:tmpl w:val="D12285BC"/>
    <w:lvl w:ilvl="0" w:tplc="DC404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31E6D"/>
    <w:multiLevelType w:val="hybridMultilevel"/>
    <w:tmpl w:val="1A8E3F8C"/>
    <w:lvl w:ilvl="0" w:tplc="E2080AA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3" w15:restartNumberingAfterBreak="0">
    <w:nsid w:val="7F292E11"/>
    <w:multiLevelType w:val="hybridMultilevel"/>
    <w:tmpl w:val="53CAE404"/>
    <w:lvl w:ilvl="0" w:tplc="C00C1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19"/>
  </w:num>
  <w:num w:numId="7">
    <w:abstractNumId w:val="16"/>
  </w:num>
  <w:num w:numId="8">
    <w:abstractNumId w:val="7"/>
  </w:num>
  <w:num w:numId="9">
    <w:abstractNumId w:val="4"/>
  </w:num>
  <w:num w:numId="10">
    <w:abstractNumId w:val="5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20"/>
  </w:num>
  <w:num w:numId="16">
    <w:abstractNumId w:val="3"/>
  </w:num>
  <w:num w:numId="17">
    <w:abstractNumId w:val="21"/>
  </w:num>
  <w:num w:numId="18">
    <w:abstractNumId w:val="11"/>
  </w:num>
  <w:num w:numId="19">
    <w:abstractNumId w:val="6"/>
  </w:num>
  <w:num w:numId="20">
    <w:abstractNumId w:val="2"/>
  </w:num>
  <w:num w:numId="21">
    <w:abstractNumId w:val="15"/>
  </w:num>
  <w:num w:numId="22">
    <w:abstractNumId w:val="22"/>
  </w:num>
  <w:num w:numId="23">
    <w:abstractNumId w:val="13"/>
  </w:num>
  <w:num w:numId="2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4D"/>
    <w:rsid w:val="00000C97"/>
    <w:rsid w:val="00000E4B"/>
    <w:rsid w:val="00001F00"/>
    <w:rsid w:val="00002C53"/>
    <w:rsid w:val="00003263"/>
    <w:rsid w:val="00003E74"/>
    <w:rsid w:val="00004ED3"/>
    <w:rsid w:val="00005174"/>
    <w:rsid w:val="000072DD"/>
    <w:rsid w:val="00007513"/>
    <w:rsid w:val="00007E3E"/>
    <w:rsid w:val="00007F15"/>
    <w:rsid w:val="000116E6"/>
    <w:rsid w:val="00011E21"/>
    <w:rsid w:val="00012621"/>
    <w:rsid w:val="000130E5"/>
    <w:rsid w:val="0001398E"/>
    <w:rsid w:val="0001463B"/>
    <w:rsid w:val="000147DE"/>
    <w:rsid w:val="00015645"/>
    <w:rsid w:val="00016217"/>
    <w:rsid w:val="000165C3"/>
    <w:rsid w:val="000168CB"/>
    <w:rsid w:val="00017F1A"/>
    <w:rsid w:val="00020DF9"/>
    <w:rsid w:val="00020FCF"/>
    <w:rsid w:val="00023A49"/>
    <w:rsid w:val="00024AE9"/>
    <w:rsid w:val="00024C3C"/>
    <w:rsid w:val="00024D91"/>
    <w:rsid w:val="00025469"/>
    <w:rsid w:val="00025481"/>
    <w:rsid w:val="000257F2"/>
    <w:rsid w:val="00027334"/>
    <w:rsid w:val="00030AED"/>
    <w:rsid w:val="0003141B"/>
    <w:rsid w:val="000315FB"/>
    <w:rsid w:val="000324E5"/>
    <w:rsid w:val="000328ED"/>
    <w:rsid w:val="000341A2"/>
    <w:rsid w:val="0003603A"/>
    <w:rsid w:val="000366C9"/>
    <w:rsid w:val="00036AE2"/>
    <w:rsid w:val="00037D3D"/>
    <w:rsid w:val="00041F5B"/>
    <w:rsid w:val="000424E1"/>
    <w:rsid w:val="0004498B"/>
    <w:rsid w:val="000451E5"/>
    <w:rsid w:val="000452B8"/>
    <w:rsid w:val="00045E6B"/>
    <w:rsid w:val="00045F79"/>
    <w:rsid w:val="000464E1"/>
    <w:rsid w:val="000468C2"/>
    <w:rsid w:val="00047046"/>
    <w:rsid w:val="0004717E"/>
    <w:rsid w:val="00047CF3"/>
    <w:rsid w:val="0005008C"/>
    <w:rsid w:val="0005065F"/>
    <w:rsid w:val="00050958"/>
    <w:rsid w:val="00050A7D"/>
    <w:rsid w:val="00050DB9"/>
    <w:rsid w:val="00051988"/>
    <w:rsid w:val="00052B87"/>
    <w:rsid w:val="00053058"/>
    <w:rsid w:val="0005337A"/>
    <w:rsid w:val="0005393E"/>
    <w:rsid w:val="00054354"/>
    <w:rsid w:val="00055C00"/>
    <w:rsid w:val="0005730A"/>
    <w:rsid w:val="00057EE4"/>
    <w:rsid w:val="0006096A"/>
    <w:rsid w:val="0006182E"/>
    <w:rsid w:val="000619B1"/>
    <w:rsid w:val="00061E55"/>
    <w:rsid w:val="0006337D"/>
    <w:rsid w:val="00064502"/>
    <w:rsid w:val="00064AD6"/>
    <w:rsid w:val="000657B7"/>
    <w:rsid w:val="00070311"/>
    <w:rsid w:val="00070A63"/>
    <w:rsid w:val="000712B0"/>
    <w:rsid w:val="00071B1F"/>
    <w:rsid w:val="000727AC"/>
    <w:rsid w:val="00072DFD"/>
    <w:rsid w:val="00073683"/>
    <w:rsid w:val="00073705"/>
    <w:rsid w:val="00073AEA"/>
    <w:rsid w:val="00073CD0"/>
    <w:rsid w:val="00074B75"/>
    <w:rsid w:val="000806D8"/>
    <w:rsid w:val="00080CCA"/>
    <w:rsid w:val="00082C8E"/>
    <w:rsid w:val="0008376C"/>
    <w:rsid w:val="00083ECA"/>
    <w:rsid w:val="00084342"/>
    <w:rsid w:val="00084BCB"/>
    <w:rsid w:val="00085384"/>
    <w:rsid w:val="00087452"/>
    <w:rsid w:val="0008782A"/>
    <w:rsid w:val="00087EE8"/>
    <w:rsid w:val="000909A8"/>
    <w:rsid w:val="00090D18"/>
    <w:rsid w:val="00091425"/>
    <w:rsid w:val="0009242B"/>
    <w:rsid w:val="00092A26"/>
    <w:rsid w:val="00093316"/>
    <w:rsid w:val="000945BD"/>
    <w:rsid w:val="00094931"/>
    <w:rsid w:val="00095CBB"/>
    <w:rsid w:val="00096BD7"/>
    <w:rsid w:val="00097A0E"/>
    <w:rsid w:val="000A0024"/>
    <w:rsid w:val="000A2259"/>
    <w:rsid w:val="000A2455"/>
    <w:rsid w:val="000A3E3E"/>
    <w:rsid w:val="000A436F"/>
    <w:rsid w:val="000A4CAA"/>
    <w:rsid w:val="000A6FE9"/>
    <w:rsid w:val="000A77ED"/>
    <w:rsid w:val="000A7D83"/>
    <w:rsid w:val="000A7ECE"/>
    <w:rsid w:val="000B0DCD"/>
    <w:rsid w:val="000B187A"/>
    <w:rsid w:val="000B1D86"/>
    <w:rsid w:val="000B24F2"/>
    <w:rsid w:val="000B31DA"/>
    <w:rsid w:val="000B33DC"/>
    <w:rsid w:val="000B3D71"/>
    <w:rsid w:val="000B463D"/>
    <w:rsid w:val="000B6163"/>
    <w:rsid w:val="000B6A7A"/>
    <w:rsid w:val="000C0DDE"/>
    <w:rsid w:val="000C1019"/>
    <w:rsid w:val="000C13EA"/>
    <w:rsid w:val="000C45F0"/>
    <w:rsid w:val="000C45F3"/>
    <w:rsid w:val="000C5408"/>
    <w:rsid w:val="000C6A70"/>
    <w:rsid w:val="000C6DAC"/>
    <w:rsid w:val="000C7005"/>
    <w:rsid w:val="000D15E7"/>
    <w:rsid w:val="000D237F"/>
    <w:rsid w:val="000D2948"/>
    <w:rsid w:val="000D3525"/>
    <w:rsid w:val="000D37A5"/>
    <w:rsid w:val="000D3AB9"/>
    <w:rsid w:val="000D3D70"/>
    <w:rsid w:val="000D47FB"/>
    <w:rsid w:val="000D492D"/>
    <w:rsid w:val="000D4C79"/>
    <w:rsid w:val="000D4D2E"/>
    <w:rsid w:val="000D4E77"/>
    <w:rsid w:val="000D5421"/>
    <w:rsid w:val="000D6536"/>
    <w:rsid w:val="000D68FA"/>
    <w:rsid w:val="000D7D64"/>
    <w:rsid w:val="000E027C"/>
    <w:rsid w:val="000E2AEA"/>
    <w:rsid w:val="000E2D6A"/>
    <w:rsid w:val="000E388A"/>
    <w:rsid w:val="000E55C6"/>
    <w:rsid w:val="000E5E8F"/>
    <w:rsid w:val="000E68D9"/>
    <w:rsid w:val="000E720C"/>
    <w:rsid w:val="000F2A9D"/>
    <w:rsid w:val="000F3A58"/>
    <w:rsid w:val="000F5287"/>
    <w:rsid w:val="000F5294"/>
    <w:rsid w:val="000F550A"/>
    <w:rsid w:val="000F605B"/>
    <w:rsid w:val="000F6252"/>
    <w:rsid w:val="000F7350"/>
    <w:rsid w:val="00100B3F"/>
    <w:rsid w:val="00101DA9"/>
    <w:rsid w:val="00102097"/>
    <w:rsid w:val="00103661"/>
    <w:rsid w:val="00103AF0"/>
    <w:rsid w:val="001046EF"/>
    <w:rsid w:val="001048F3"/>
    <w:rsid w:val="00106860"/>
    <w:rsid w:val="001069F0"/>
    <w:rsid w:val="00107422"/>
    <w:rsid w:val="001077D6"/>
    <w:rsid w:val="0010792C"/>
    <w:rsid w:val="001106B7"/>
    <w:rsid w:val="00110E81"/>
    <w:rsid w:val="001113B9"/>
    <w:rsid w:val="00111647"/>
    <w:rsid w:val="00111CDD"/>
    <w:rsid w:val="0011207A"/>
    <w:rsid w:val="00114144"/>
    <w:rsid w:val="00114555"/>
    <w:rsid w:val="00114C8E"/>
    <w:rsid w:val="001164B3"/>
    <w:rsid w:val="00116570"/>
    <w:rsid w:val="0011666B"/>
    <w:rsid w:val="001172A9"/>
    <w:rsid w:val="00117796"/>
    <w:rsid w:val="00121C2E"/>
    <w:rsid w:val="001234F9"/>
    <w:rsid w:val="00124EA3"/>
    <w:rsid w:val="00125566"/>
    <w:rsid w:val="0013073A"/>
    <w:rsid w:val="00131ACC"/>
    <w:rsid w:val="00132F34"/>
    <w:rsid w:val="0013325F"/>
    <w:rsid w:val="001343E1"/>
    <w:rsid w:val="001345F8"/>
    <w:rsid w:val="00135030"/>
    <w:rsid w:val="00135055"/>
    <w:rsid w:val="00135BB3"/>
    <w:rsid w:val="00136466"/>
    <w:rsid w:val="001369EF"/>
    <w:rsid w:val="00136EE0"/>
    <w:rsid w:val="0013721E"/>
    <w:rsid w:val="00140516"/>
    <w:rsid w:val="00142761"/>
    <w:rsid w:val="00143C3E"/>
    <w:rsid w:val="00143FDA"/>
    <w:rsid w:val="00144FB1"/>
    <w:rsid w:val="0014505A"/>
    <w:rsid w:val="0014562A"/>
    <w:rsid w:val="00145AC9"/>
    <w:rsid w:val="00145FF3"/>
    <w:rsid w:val="001510FD"/>
    <w:rsid w:val="001513B9"/>
    <w:rsid w:val="00151A1C"/>
    <w:rsid w:val="0015278D"/>
    <w:rsid w:val="00153214"/>
    <w:rsid w:val="00153A2E"/>
    <w:rsid w:val="0015488A"/>
    <w:rsid w:val="00154E7B"/>
    <w:rsid w:val="0015524B"/>
    <w:rsid w:val="00155EEA"/>
    <w:rsid w:val="0015701D"/>
    <w:rsid w:val="00157E45"/>
    <w:rsid w:val="00163EEF"/>
    <w:rsid w:val="00167629"/>
    <w:rsid w:val="00172699"/>
    <w:rsid w:val="00172A3B"/>
    <w:rsid w:val="00172DBE"/>
    <w:rsid w:val="00172DD1"/>
    <w:rsid w:val="00172EF7"/>
    <w:rsid w:val="001757E1"/>
    <w:rsid w:val="001778BF"/>
    <w:rsid w:val="00177C79"/>
    <w:rsid w:val="00180657"/>
    <w:rsid w:val="0018075D"/>
    <w:rsid w:val="0018107B"/>
    <w:rsid w:val="00181735"/>
    <w:rsid w:val="00181A2C"/>
    <w:rsid w:val="00181B8A"/>
    <w:rsid w:val="00182CE0"/>
    <w:rsid w:val="00184140"/>
    <w:rsid w:val="0018415C"/>
    <w:rsid w:val="00184245"/>
    <w:rsid w:val="001844CB"/>
    <w:rsid w:val="0018453F"/>
    <w:rsid w:val="0018458A"/>
    <w:rsid w:val="00184845"/>
    <w:rsid w:val="001865D2"/>
    <w:rsid w:val="001915A2"/>
    <w:rsid w:val="00191C9E"/>
    <w:rsid w:val="00191E91"/>
    <w:rsid w:val="00191EA0"/>
    <w:rsid w:val="00192840"/>
    <w:rsid w:val="0019295C"/>
    <w:rsid w:val="001937BA"/>
    <w:rsid w:val="00193ACE"/>
    <w:rsid w:val="00194154"/>
    <w:rsid w:val="00194F81"/>
    <w:rsid w:val="001952FD"/>
    <w:rsid w:val="0019663C"/>
    <w:rsid w:val="00196B44"/>
    <w:rsid w:val="001A1423"/>
    <w:rsid w:val="001A23DF"/>
    <w:rsid w:val="001A27D3"/>
    <w:rsid w:val="001A3055"/>
    <w:rsid w:val="001A3194"/>
    <w:rsid w:val="001A359A"/>
    <w:rsid w:val="001A3A42"/>
    <w:rsid w:val="001A5244"/>
    <w:rsid w:val="001A5661"/>
    <w:rsid w:val="001A5960"/>
    <w:rsid w:val="001A5F51"/>
    <w:rsid w:val="001A6B8E"/>
    <w:rsid w:val="001B02A8"/>
    <w:rsid w:val="001B3575"/>
    <w:rsid w:val="001B3888"/>
    <w:rsid w:val="001B485F"/>
    <w:rsid w:val="001B4BFE"/>
    <w:rsid w:val="001B4CD4"/>
    <w:rsid w:val="001B6EBF"/>
    <w:rsid w:val="001C006A"/>
    <w:rsid w:val="001C0DA5"/>
    <w:rsid w:val="001C15F5"/>
    <w:rsid w:val="001C1B00"/>
    <w:rsid w:val="001C35E0"/>
    <w:rsid w:val="001C3B6A"/>
    <w:rsid w:val="001C54EF"/>
    <w:rsid w:val="001C55BA"/>
    <w:rsid w:val="001C5C7B"/>
    <w:rsid w:val="001C5DD0"/>
    <w:rsid w:val="001D03FA"/>
    <w:rsid w:val="001D08AB"/>
    <w:rsid w:val="001D1394"/>
    <w:rsid w:val="001D1A1D"/>
    <w:rsid w:val="001D1B80"/>
    <w:rsid w:val="001D1C24"/>
    <w:rsid w:val="001D1F8A"/>
    <w:rsid w:val="001D21FA"/>
    <w:rsid w:val="001D3A0B"/>
    <w:rsid w:val="001D475D"/>
    <w:rsid w:val="001D4C8D"/>
    <w:rsid w:val="001D5392"/>
    <w:rsid w:val="001D604A"/>
    <w:rsid w:val="001D610B"/>
    <w:rsid w:val="001D78CA"/>
    <w:rsid w:val="001D7E5D"/>
    <w:rsid w:val="001E1D27"/>
    <w:rsid w:val="001E1EC3"/>
    <w:rsid w:val="001E2426"/>
    <w:rsid w:val="001E326A"/>
    <w:rsid w:val="001E548B"/>
    <w:rsid w:val="001E54CA"/>
    <w:rsid w:val="001E55E3"/>
    <w:rsid w:val="001E60F4"/>
    <w:rsid w:val="001E61A3"/>
    <w:rsid w:val="001F176F"/>
    <w:rsid w:val="001F1D32"/>
    <w:rsid w:val="001F1F70"/>
    <w:rsid w:val="001F2F95"/>
    <w:rsid w:val="001F3029"/>
    <w:rsid w:val="001F3909"/>
    <w:rsid w:val="001F39F0"/>
    <w:rsid w:val="001F6545"/>
    <w:rsid w:val="002029A7"/>
    <w:rsid w:val="00203568"/>
    <w:rsid w:val="00203966"/>
    <w:rsid w:val="00204051"/>
    <w:rsid w:val="002044B0"/>
    <w:rsid w:val="00204CDC"/>
    <w:rsid w:val="00205C4B"/>
    <w:rsid w:val="00206DFE"/>
    <w:rsid w:val="00207CF0"/>
    <w:rsid w:val="00210757"/>
    <w:rsid w:val="00210796"/>
    <w:rsid w:val="0021086B"/>
    <w:rsid w:val="00210B95"/>
    <w:rsid w:val="002119A8"/>
    <w:rsid w:val="00212D3C"/>
    <w:rsid w:val="00214931"/>
    <w:rsid w:val="00214F30"/>
    <w:rsid w:val="00217BC2"/>
    <w:rsid w:val="00217E09"/>
    <w:rsid w:val="00220300"/>
    <w:rsid w:val="0022094C"/>
    <w:rsid w:val="0022246A"/>
    <w:rsid w:val="00222550"/>
    <w:rsid w:val="00222EAB"/>
    <w:rsid w:val="0022374E"/>
    <w:rsid w:val="00224B2A"/>
    <w:rsid w:val="00225775"/>
    <w:rsid w:val="00225BD9"/>
    <w:rsid w:val="00227D77"/>
    <w:rsid w:val="00230157"/>
    <w:rsid w:val="002303FF"/>
    <w:rsid w:val="00230912"/>
    <w:rsid w:val="00230ED9"/>
    <w:rsid w:val="0023253D"/>
    <w:rsid w:val="00233FFE"/>
    <w:rsid w:val="00235377"/>
    <w:rsid w:val="0024003D"/>
    <w:rsid w:val="00240CAD"/>
    <w:rsid w:val="00240F1A"/>
    <w:rsid w:val="00241117"/>
    <w:rsid w:val="00241EC1"/>
    <w:rsid w:val="002431A2"/>
    <w:rsid w:val="002436BE"/>
    <w:rsid w:val="00244B19"/>
    <w:rsid w:val="00247A3B"/>
    <w:rsid w:val="00247B6F"/>
    <w:rsid w:val="00250C11"/>
    <w:rsid w:val="00251159"/>
    <w:rsid w:val="002521D5"/>
    <w:rsid w:val="002547D4"/>
    <w:rsid w:val="002550C1"/>
    <w:rsid w:val="00257040"/>
    <w:rsid w:val="002606E2"/>
    <w:rsid w:val="00260F87"/>
    <w:rsid w:val="00261995"/>
    <w:rsid w:val="00263199"/>
    <w:rsid w:val="00263517"/>
    <w:rsid w:val="00264194"/>
    <w:rsid w:val="00264F0C"/>
    <w:rsid w:val="00265314"/>
    <w:rsid w:val="00265DD5"/>
    <w:rsid w:val="00266798"/>
    <w:rsid w:val="00266F14"/>
    <w:rsid w:val="002670B7"/>
    <w:rsid w:val="0026765E"/>
    <w:rsid w:val="00267DA2"/>
    <w:rsid w:val="002714F4"/>
    <w:rsid w:val="00271CFB"/>
    <w:rsid w:val="00272D87"/>
    <w:rsid w:val="00273F5F"/>
    <w:rsid w:val="00275A71"/>
    <w:rsid w:val="00276356"/>
    <w:rsid w:val="00277D29"/>
    <w:rsid w:val="00277D5F"/>
    <w:rsid w:val="00280683"/>
    <w:rsid w:val="00281167"/>
    <w:rsid w:val="002818A2"/>
    <w:rsid w:val="002822A4"/>
    <w:rsid w:val="00283072"/>
    <w:rsid w:val="00283482"/>
    <w:rsid w:val="00283691"/>
    <w:rsid w:val="002837B3"/>
    <w:rsid w:val="0028430D"/>
    <w:rsid w:val="00284FF1"/>
    <w:rsid w:val="0028588A"/>
    <w:rsid w:val="0028634D"/>
    <w:rsid w:val="00286FFA"/>
    <w:rsid w:val="00290379"/>
    <w:rsid w:val="00290C22"/>
    <w:rsid w:val="00290E77"/>
    <w:rsid w:val="00291450"/>
    <w:rsid w:val="00292CF3"/>
    <w:rsid w:val="00293CB7"/>
    <w:rsid w:val="002941FD"/>
    <w:rsid w:val="00295034"/>
    <w:rsid w:val="00295351"/>
    <w:rsid w:val="00296496"/>
    <w:rsid w:val="002A07E5"/>
    <w:rsid w:val="002A11B2"/>
    <w:rsid w:val="002A136B"/>
    <w:rsid w:val="002A1563"/>
    <w:rsid w:val="002A1667"/>
    <w:rsid w:val="002A1AA1"/>
    <w:rsid w:val="002A29A3"/>
    <w:rsid w:val="002A2F16"/>
    <w:rsid w:val="002A2F4C"/>
    <w:rsid w:val="002A391C"/>
    <w:rsid w:val="002A5432"/>
    <w:rsid w:val="002A6108"/>
    <w:rsid w:val="002A6664"/>
    <w:rsid w:val="002A7335"/>
    <w:rsid w:val="002B0695"/>
    <w:rsid w:val="002B0791"/>
    <w:rsid w:val="002B07D7"/>
    <w:rsid w:val="002B3B9D"/>
    <w:rsid w:val="002B452F"/>
    <w:rsid w:val="002B4E62"/>
    <w:rsid w:val="002B544D"/>
    <w:rsid w:val="002B634A"/>
    <w:rsid w:val="002B65BA"/>
    <w:rsid w:val="002B6DE4"/>
    <w:rsid w:val="002B735E"/>
    <w:rsid w:val="002B7A85"/>
    <w:rsid w:val="002C0088"/>
    <w:rsid w:val="002C21F8"/>
    <w:rsid w:val="002C2850"/>
    <w:rsid w:val="002C363C"/>
    <w:rsid w:val="002C4222"/>
    <w:rsid w:val="002C5500"/>
    <w:rsid w:val="002C5901"/>
    <w:rsid w:val="002C5D0A"/>
    <w:rsid w:val="002C71A2"/>
    <w:rsid w:val="002C7689"/>
    <w:rsid w:val="002D062D"/>
    <w:rsid w:val="002D0BFD"/>
    <w:rsid w:val="002D0CB0"/>
    <w:rsid w:val="002D4570"/>
    <w:rsid w:val="002D487D"/>
    <w:rsid w:val="002D5254"/>
    <w:rsid w:val="002D5FC4"/>
    <w:rsid w:val="002D693A"/>
    <w:rsid w:val="002D74F6"/>
    <w:rsid w:val="002D7A32"/>
    <w:rsid w:val="002E2286"/>
    <w:rsid w:val="002E2752"/>
    <w:rsid w:val="002E2E14"/>
    <w:rsid w:val="002E3817"/>
    <w:rsid w:val="002E4A3E"/>
    <w:rsid w:val="002E5657"/>
    <w:rsid w:val="002E721F"/>
    <w:rsid w:val="002F0849"/>
    <w:rsid w:val="002F1B1A"/>
    <w:rsid w:val="002F3599"/>
    <w:rsid w:val="002F3711"/>
    <w:rsid w:val="002F4396"/>
    <w:rsid w:val="002F4C01"/>
    <w:rsid w:val="002F5961"/>
    <w:rsid w:val="002F59F8"/>
    <w:rsid w:val="002F5A3B"/>
    <w:rsid w:val="002F5C8C"/>
    <w:rsid w:val="002F6C75"/>
    <w:rsid w:val="00300521"/>
    <w:rsid w:val="003009E0"/>
    <w:rsid w:val="00300BBF"/>
    <w:rsid w:val="003017D9"/>
    <w:rsid w:val="00301B9D"/>
    <w:rsid w:val="0030214A"/>
    <w:rsid w:val="0030216D"/>
    <w:rsid w:val="00303D01"/>
    <w:rsid w:val="00303F48"/>
    <w:rsid w:val="00306833"/>
    <w:rsid w:val="00307732"/>
    <w:rsid w:val="003103B5"/>
    <w:rsid w:val="00310545"/>
    <w:rsid w:val="003121E7"/>
    <w:rsid w:val="00313333"/>
    <w:rsid w:val="003134B7"/>
    <w:rsid w:val="00314001"/>
    <w:rsid w:val="00314444"/>
    <w:rsid w:val="003147CC"/>
    <w:rsid w:val="003149ED"/>
    <w:rsid w:val="003161A2"/>
    <w:rsid w:val="00317244"/>
    <w:rsid w:val="00317812"/>
    <w:rsid w:val="003178F8"/>
    <w:rsid w:val="00320D2D"/>
    <w:rsid w:val="0032208A"/>
    <w:rsid w:val="00322627"/>
    <w:rsid w:val="00322850"/>
    <w:rsid w:val="003228AB"/>
    <w:rsid w:val="0032460C"/>
    <w:rsid w:val="00324849"/>
    <w:rsid w:val="00325DB8"/>
    <w:rsid w:val="0032665C"/>
    <w:rsid w:val="0032674E"/>
    <w:rsid w:val="00327286"/>
    <w:rsid w:val="0032749F"/>
    <w:rsid w:val="00327D7D"/>
    <w:rsid w:val="00330081"/>
    <w:rsid w:val="003311EA"/>
    <w:rsid w:val="00334433"/>
    <w:rsid w:val="00334808"/>
    <w:rsid w:val="00334D09"/>
    <w:rsid w:val="003351D9"/>
    <w:rsid w:val="00337607"/>
    <w:rsid w:val="0033792E"/>
    <w:rsid w:val="003402AC"/>
    <w:rsid w:val="0034110C"/>
    <w:rsid w:val="003416F7"/>
    <w:rsid w:val="00341EB6"/>
    <w:rsid w:val="003425AB"/>
    <w:rsid w:val="00342A7A"/>
    <w:rsid w:val="00342AEF"/>
    <w:rsid w:val="00342F4C"/>
    <w:rsid w:val="00343901"/>
    <w:rsid w:val="00343A9B"/>
    <w:rsid w:val="00344316"/>
    <w:rsid w:val="00344758"/>
    <w:rsid w:val="00344830"/>
    <w:rsid w:val="00344DB4"/>
    <w:rsid w:val="003450ED"/>
    <w:rsid w:val="0034693F"/>
    <w:rsid w:val="00346A0A"/>
    <w:rsid w:val="00347930"/>
    <w:rsid w:val="00347956"/>
    <w:rsid w:val="003500FA"/>
    <w:rsid w:val="0035130C"/>
    <w:rsid w:val="00352EB5"/>
    <w:rsid w:val="00353647"/>
    <w:rsid w:val="00353847"/>
    <w:rsid w:val="0035393D"/>
    <w:rsid w:val="00354616"/>
    <w:rsid w:val="0035561E"/>
    <w:rsid w:val="0035564F"/>
    <w:rsid w:val="003556FF"/>
    <w:rsid w:val="00355857"/>
    <w:rsid w:val="0035717B"/>
    <w:rsid w:val="003571AF"/>
    <w:rsid w:val="003578F9"/>
    <w:rsid w:val="00360043"/>
    <w:rsid w:val="00360F2B"/>
    <w:rsid w:val="003611BF"/>
    <w:rsid w:val="003615A2"/>
    <w:rsid w:val="003626CF"/>
    <w:rsid w:val="0036298E"/>
    <w:rsid w:val="00362B42"/>
    <w:rsid w:val="00363280"/>
    <w:rsid w:val="00365BDB"/>
    <w:rsid w:val="0036679E"/>
    <w:rsid w:val="0036719B"/>
    <w:rsid w:val="0037155F"/>
    <w:rsid w:val="00371BAF"/>
    <w:rsid w:val="0037455B"/>
    <w:rsid w:val="00374C95"/>
    <w:rsid w:val="003750F4"/>
    <w:rsid w:val="00375A1B"/>
    <w:rsid w:val="00375AAE"/>
    <w:rsid w:val="0037631D"/>
    <w:rsid w:val="003764D8"/>
    <w:rsid w:val="0037746C"/>
    <w:rsid w:val="003802BA"/>
    <w:rsid w:val="003803CF"/>
    <w:rsid w:val="00380CF5"/>
    <w:rsid w:val="003810B1"/>
    <w:rsid w:val="00385D60"/>
    <w:rsid w:val="00385E62"/>
    <w:rsid w:val="00386EB3"/>
    <w:rsid w:val="00387B22"/>
    <w:rsid w:val="0039058A"/>
    <w:rsid w:val="00391565"/>
    <w:rsid w:val="0039183D"/>
    <w:rsid w:val="00394160"/>
    <w:rsid w:val="00396F9A"/>
    <w:rsid w:val="003A09AD"/>
    <w:rsid w:val="003A0DE7"/>
    <w:rsid w:val="003A1009"/>
    <w:rsid w:val="003A3594"/>
    <w:rsid w:val="003A373F"/>
    <w:rsid w:val="003A3B14"/>
    <w:rsid w:val="003A4A88"/>
    <w:rsid w:val="003A71BB"/>
    <w:rsid w:val="003A7D1E"/>
    <w:rsid w:val="003B0096"/>
    <w:rsid w:val="003B167E"/>
    <w:rsid w:val="003B1865"/>
    <w:rsid w:val="003B1EFB"/>
    <w:rsid w:val="003B27B2"/>
    <w:rsid w:val="003B392B"/>
    <w:rsid w:val="003B3B5F"/>
    <w:rsid w:val="003B5B5B"/>
    <w:rsid w:val="003B6800"/>
    <w:rsid w:val="003B7133"/>
    <w:rsid w:val="003B72E4"/>
    <w:rsid w:val="003C0559"/>
    <w:rsid w:val="003C553D"/>
    <w:rsid w:val="003C5FFA"/>
    <w:rsid w:val="003C672A"/>
    <w:rsid w:val="003C7EF3"/>
    <w:rsid w:val="003D0A4D"/>
    <w:rsid w:val="003D13C0"/>
    <w:rsid w:val="003D2410"/>
    <w:rsid w:val="003D265D"/>
    <w:rsid w:val="003D2D95"/>
    <w:rsid w:val="003D33EA"/>
    <w:rsid w:val="003D5CB1"/>
    <w:rsid w:val="003D6812"/>
    <w:rsid w:val="003D7A38"/>
    <w:rsid w:val="003D7FB6"/>
    <w:rsid w:val="003E0EFC"/>
    <w:rsid w:val="003E1127"/>
    <w:rsid w:val="003E12B0"/>
    <w:rsid w:val="003E192C"/>
    <w:rsid w:val="003E3920"/>
    <w:rsid w:val="003E46A5"/>
    <w:rsid w:val="003E6C17"/>
    <w:rsid w:val="003E7744"/>
    <w:rsid w:val="003F01B1"/>
    <w:rsid w:val="003F0AD5"/>
    <w:rsid w:val="003F0DC4"/>
    <w:rsid w:val="003F14A5"/>
    <w:rsid w:val="003F2243"/>
    <w:rsid w:val="003F2681"/>
    <w:rsid w:val="003F4052"/>
    <w:rsid w:val="003F65B3"/>
    <w:rsid w:val="0040001A"/>
    <w:rsid w:val="0040036C"/>
    <w:rsid w:val="00401B19"/>
    <w:rsid w:val="00403774"/>
    <w:rsid w:val="00403BFC"/>
    <w:rsid w:val="00403EFF"/>
    <w:rsid w:val="00404FE9"/>
    <w:rsid w:val="00406C9A"/>
    <w:rsid w:val="004074D5"/>
    <w:rsid w:val="00411395"/>
    <w:rsid w:val="00412505"/>
    <w:rsid w:val="004135CD"/>
    <w:rsid w:val="004138C4"/>
    <w:rsid w:val="004145A6"/>
    <w:rsid w:val="00416AD7"/>
    <w:rsid w:val="00416CCD"/>
    <w:rsid w:val="004179BB"/>
    <w:rsid w:val="00421119"/>
    <w:rsid w:val="00424E78"/>
    <w:rsid w:val="00425F46"/>
    <w:rsid w:val="004267CA"/>
    <w:rsid w:val="00427119"/>
    <w:rsid w:val="0042750E"/>
    <w:rsid w:val="004276CF"/>
    <w:rsid w:val="00427E07"/>
    <w:rsid w:val="0043162D"/>
    <w:rsid w:val="00433795"/>
    <w:rsid w:val="004339DF"/>
    <w:rsid w:val="0043400B"/>
    <w:rsid w:val="00434196"/>
    <w:rsid w:val="00435ABE"/>
    <w:rsid w:val="00435BAB"/>
    <w:rsid w:val="004364C4"/>
    <w:rsid w:val="004372CD"/>
    <w:rsid w:val="004405F4"/>
    <w:rsid w:val="00440931"/>
    <w:rsid w:val="00440DA8"/>
    <w:rsid w:val="00441CFD"/>
    <w:rsid w:val="0044225F"/>
    <w:rsid w:val="0044320A"/>
    <w:rsid w:val="00443FC8"/>
    <w:rsid w:val="00444DAA"/>
    <w:rsid w:val="00445671"/>
    <w:rsid w:val="0044687C"/>
    <w:rsid w:val="004475A8"/>
    <w:rsid w:val="004475F3"/>
    <w:rsid w:val="00447B01"/>
    <w:rsid w:val="004508CB"/>
    <w:rsid w:val="00450B7F"/>
    <w:rsid w:val="0045359E"/>
    <w:rsid w:val="00453740"/>
    <w:rsid w:val="004542D3"/>
    <w:rsid w:val="0045507B"/>
    <w:rsid w:val="00456191"/>
    <w:rsid w:val="00457060"/>
    <w:rsid w:val="00457AB3"/>
    <w:rsid w:val="00460354"/>
    <w:rsid w:val="0046081D"/>
    <w:rsid w:val="004613FF"/>
    <w:rsid w:val="0046397E"/>
    <w:rsid w:val="00463DC6"/>
    <w:rsid w:val="00464190"/>
    <w:rsid w:val="004644A7"/>
    <w:rsid w:val="004649E9"/>
    <w:rsid w:val="00464C42"/>
    <w:rsid w:val="004651B9"/>
    <w:rsid w:val="0046536F"/>
    <w:rsid w:val="004663B8"/>
    <w:rsid w:val="004664B7"/>
    <w:rsid w:val="00466968"/>
    <w:rsid w:val="00466D7F"/>
    <w:rsid w:val="00470AE1"/>
    <w:rsid w:val="00470B6E"/>
    <w:rsid w:val="00470D14"/>
    <w:rsid w:val="00471123"/>
    <w:rsid w:val="00473171"/>
    <w:rsid w:val="00476521"/>
    <w:rsid w:val="0047791E"/>
    <w:rsid w:val="004802BA"/>
    <w:rsid w:val="00480FD6"/>
    <w:rsid w:val="004813BE"/>
    <w:rsid w:val="00481B02"/>
    <w:rsid w:val="00481F67"/>
    <w:rsid w:val="00482189"/>
    <w:rsid w:val="00482313"/>
    <w:rsid w:val="00482449"/>
    <w:rsid w:val="00482AC4"/>
    <w:rsid w:val="004831FF"/>
    <w:rsid w:val="00484703"/>
    <w:rsid w:val="00485E03"/>
    <w:rsid w:val="00485F89"/>
    <w:rsid w:val="00486A05"/>
    <w:rsid w:val="0048713D"/>
    <w:rsid w:val="0048776A"/>
    <w:rsid w:val="00490359"/>
    <w:rsid w:val="00491984"/>
    <w:rsid w:val="00491A27"/>
    <w:rsid w:val="00492540"/>
    <w:rsid w:val="00493D32"/>
    <w:rsid w:val="0049665B"/>
    <w:rsid w:val="0049697C"/>
    <w:rsid w:val="00496B9A"/>
    <w:rsid w:val="004A03B0"/>
    <w:rsid w:val="004A1622"/>
    <w:rsid w:val="004A1EF5"/>
    <w:rsid w:val="004A26F2"/>
    <w:rsid w:val="004A3D4B"/>
    <w:rsid w:val="004A44FD"/>
    <w:rsid w:val="004A549B"/>
    <w:rsid w:val="004A5F74"/>
    <w:rsid w:val="004A626B"/>
    <w:rsid w:val="004A6E63"/>
    <w:rsid w:val="004A6F0C"/>
    <w:rsid w:val="004A7BD6"/>
    <w:rsid w:val="004A7E63"/>
    <w:rsid w:val="004B0F8D"/>
    <w:rsid w:val="004B1196"/>
    <w:rsid w:val="004B2198"/>
    <w:rsid w:val="004B2391"/>
    <w:rsid w:val="004B2446"/>
    <w:rsid w:val="004B274E"/>
    <w:rsid w:val="004B39F0"/>
    <w:rsid w:val="004B447F"/>
    <w:rsid w:val="004B475F"/>
    <w:rsid w:val="004B6368"/>
    <w:rsid w:val="004C1854"/>
    <w:rsid w:val="004C20E7"/>
    <w:rsid w:val="004C23FF"/>
    <w:rsid w:val="004C4769"/>
    <w:rsid w:val="004C4B2C"/>
    <w:rsid w:val="004C66F7"/>
    <w:rsid w:val="004C72F3"/>
    <w:rsid w:val="004C7DE0"/>
    <w:rsid w:val="004D0025"/>
    <w:rsid w:val="004D05BD"/>
    <w:rsid w:val="004D1E4B"/>
    <w:rsid w:val="004D1ECB"/>
    <w:rsid w:val="004D2E1B"/>
    <w:rsid w:val="004D3F9B"/>
    <w:rsid w:val="004D4F1B"/>
    <w:rsid w:val="004D5204"/>
    <w:rsid w:val="004D55D5"/>
    <w:rsid w:val="004D74A4"/>
    <w:rsid w:val="004E08FA"/>
    <w:rsid w:val="004E0D95"/>
    <w:rsid w:val="004E11A9"/>
    <w:rsid w:val="004E1352"/>
    <w:rsid w:val="004E155A"/>
    <w:rsid w:val="004E42FF"/>
    <w:rsid w:val="004E43D0"/>
    <w:rsid w:val="004E5909"/>
    <w:rsid w:val="004E5CE3"/>
    <w:rsid w:val="004E6D3D"/>
    <w:rsid w:val="004E7E70"/>
    <w:rsid w:val="004E7E87"/>
    <w:rsid w:val="004F06F6"/>
    <w:rsid w:val="004F189F"/>
    <w:rsid w:val="004F29FE"/>
    <w:rsid w:val="004F36A0"/>
    <w:rsid w:val="004F3E2C"/>
    <w:rsid w:val="004F714E"/>
    <w:rsid w:val="00500324"/>
    <w:rsid w:val="005003B8"/>
    <w:rsid w:val="0050090E"/>
    <w:rsid w:val="00500E52"/>
    <w:rsid w:val="00501C54"/>
    <w:rsid w:val="00502079"/>
    <w:rsid w:val="00503272"/>
    <w:rsid w:val="005042CC"/>
    <w:rsid w:val="00506BA1"/>
    <w:rsid w:val="00507DDB"/>
    <w:rsid w:val="00507DEA"/>
    <w:rsid w:val="005108D1"/>
    <w:rsid w:val="00513A92"/>
    <w:rsid w:val="00513EEA"/>
    <w:rsid w:val="00514477"/>
    <w:rsid w:val="005146CA"/>
    <w:rsid w:val="00514F63"/>
    <w:rsid w:val="00516237"/>
    <w:rsid w:val="00517493"/>
    <w:rsid w:val="00517991"/>
    <w:rsid w:val="005203FE"/>
    <w:rsid w:val="005225DE"/>
    <w:rsid w:val="005230B3"/>
    <w:rsid w:val="005231C5"/>
    <w:rsid w:val="0052554F"/>
    <w:rsid w:val="0052592D"/>
    <w:rsid w:val="0052597C"/>
    <w:rsid w:val="00525F58"/>
    <w:rsid w:val="00526ED7"/>
    <w:rsid w:val="005312AA"/>
    <w:rsid w:val="005317B3"/>
    <w:rsid w:val="005324C9"/>
    <w:rsid w:val="00532C42"/>
    <w:rsid w:val="00532E7E"/>
    <w:rsid w:val="005338B6"/>
    <w:rsid w:val="00534971"/>
    <w:rsid w:val="0053540E"/>
    <w:rsid w:val="00535978"/>
    <w:rsid w:val="005365C7"/>
    <w:rsid w:val="005403C5"/>
    <w:rsid w:val="00541967"/>
    <w:rsid w:val="00542026"/>
    <w:rsid w:val="00542F3E"/>
    <w:rsid w:val="00543820"/>
    <w:rsid w:val="00543E5D"/>
    <w:rsid w:val="005442E1"/>
    <w:rsid w:val="00544C67"/>
    <w:rsid w:val="00545A77"/>
    <w:rsid w:val="005470E0"/>
    <w:rsid w:val="005506F5"/>
    <w:rsid w:val="0055138B"/>
    <w:rsid w:val="005516EC"/>
    <w:rsid w:val="005538FD"/>
    <w:rsid w:val="00554D58"/>
    <w:rsid w:val="00554F53"/>
    <w:rsid w:val="005552FB"/>
    <w:rsid w:val="00555578"/>
    <w:rsid w:val="00555AD4"/>
    <w:rsid w:val="0055662F"/>
    <w:rsid w:val="00556B8A"/>
    <w:rsid w:val="00556C6D"/>
    <w:rsid w:val="0056024A"/>
    <w:rsid w:val="005608D6"/>
    <w:rsid w:val="00560E73"/>
    <w:rsid w:val="00561C2A"/>
    <w:rsid w:val="00562D93"/>
    <w:rsid w:val="00564725"/>
    <w:rsid w:val="00565721"/>
    <w:rsid w:val="005659AD"/>
    <w:rsid w:val="005659DD"/>
    <w:rsid w:val="005714E1"/>
    <w:rsid w:val="005734B1"/>
    <w:rsid w:val="00573B7B"/>
    <w:rsid w:val="00573BB9"/>
    <w:rsid w:val="00574C04"/>
    <w:rsid w:val="00575520"/>
    <w:rsid w:val="0057555A"/>
    <w:rsid w:val="0057636F"/>
    <w:rsid w:val="00576504"/>
    <w:rsid w:val="005803E1"/>
    <w:rsid w:val="00581E21"/>
    <w:rsid w:val="00583240"/>
    <w:rsid w:val="00583555"/>
    <w:rsid w:val="005839E0"/>
    <w:rsid w:val="00583CDC"/>
    <w:rsid w:val="00585C73"/>
    <w:rsid w:val="0058755E"/>
    <w:rsid w:val="005928EA"/>
    <w:rsid w:val="00592C35"/>
    <w:rsid w:val="0059312E"/>
    <w:rsid w:val="00593926"/>
    <w:rsid w:val="0059413E"/>
    <w:rsid w:val="00594224"/>
    <w:rsid w:val="0059478A"/>
    <w:rsid w:val="00594EF2"/>
    <w:rsid w:val="00596481"/>
    <w:rsid w:val="005964F8"/>
    <w:rsid w:val="00596CED"/>
    <w:rsid w:val="00597095"/>
    <w:rsid w:val="00597C91"/>
    <w:rsid w:val="00597EBA"/>
    <w:rsid w:val="005A0E16"/>
    <w:rsid w:val="005A1644"/>
    <w:rsid w:val="005A1CAC"/>
    <w:rsid w:val="005A267A"/>
    <w:rsid w:val="005A4C2C"/>
    <w:rsid w:val="005A51B5"/>
    <w:rsid w:val="005A57CC"/>
    <w:rsid w:val="005A698F"/>
    <w:rsid w:val="005A7945"/>
    <w:rsid w:val="005A7F23"/>
    <w:rsid w:val="005B32F6"/>
    <w:rsid w:val="005B514F"/>
    <w:rsid w:val="005B578C"/>
    <w:rsid w:val="005B58DD"/>
    <w:rsid w:val="005B62EA"/>
    <w:rsid w:val="005C08A5"/>
    <w:rsid w:val="005C1350"/>
    <w:rsid w:val="005C1390"/>
    <w:rsid w:val="005C1561"/>
    <w:rsid w:val="005C1594"/>
    <w:rsid w:val="005C1B5C"/>
    <w:rsid w:val="005C3735"/>
    <w:rsid w:val="005C41C9"/>
    <w:rsid w:val="005C4908"/>
    <w:rsid w:val="005C5677"/>
    <w:rsid w:val="005C70D8"/>
    <w:rsid w:val="005C7ABA"/>
    <w:rsid w:val="005D09A6"/>
    <w:rsid w:val="005D1E87"/>
    <w:rsid w:val="005D2095"/>
    <w:rsid w:val="005D2370"/>
    <w:rsid w:val="005D30AC"/>
    <w:rsid w:val="005D4B77"/>
    <w:rsid w:val="005D5363"/>
    <w:rsid w:val="005D562E"/>
    <w:rsid w:val="005D5A5D"/>
    <w:rsid w:val="005D70FE"/>
    <w:rsid w:val="005E0071"/>
    <w:rsid w:val="005E1DA3"/>
    <w:rsid w:val="005E243A"/>
    <w:rsid w:val="005E267C"/>
    <w:rsid w:val="005E41A4"/>
    <w:rsid w:val="005E454C"/>
    <w:rsid w:val="005E45FD"/>
    <w:rsid w:val="005E57D9"/>
    <w:rsid w:val="005E5AF9"/>
    <w:rsid w:val="005E5B38"/>
    <w:rsid w:val="005E6CB6"/>
    <w:rsid w:val="005F0C7D"/>
    <w:rsid w:val="005F2E9C"/>
    <w:rsid w:val="005F328D"/>
    <w:rsid w:val="005F372D"/>
    <w:rsid w:val="005F40AB"/>
    <w:rsid w:val="005F4613"/>
    <w:rsid w:val="005F50BC"/>
    <w:rsid w:val="005F79E1"/>
    <w:rsid w:val="005F7D44"/>
    <w:rsid w:val="005F7D62"/>
    <w:rsid w:val="00600EBF"/>
    <w:rsid w:val="006012F6"/>
    <w:rsid w:val="00601BFA"/>
    <w:rsid w:val="006023AE"/>
    <w:rsid w:val="0060262E"/>
    <w:rsid w:val="0060331D"/>
    <w:rsid w:val="00604CD1"/>
    <w:rsid w:val="0060503B"/>
    <w:rsid w:val="00606B11"/>
    <w:rsid w:val="00607278"/>
    <w:rsid w:val="00607601"/>
    <w:rsid w:val="006109E9"/>
    <w:rsid w:val="00612496"/>
    <w:rsid w:val="006130AB"/>
    <w:rsid w:val="00613A9B"/>
    <w:rsid w:val="00613DBF"/>
    <w:rsid w:val="00614449"/>
    <w:rsid w:val="0062213F"/>
    <w:rsid w:val="00622924"/>
    <w:rsid w:val="00626A79"/>
    <w:rsid w:val="00626FC6"/>
    <w:rsid w:val="0063156F"/>
    <w:rsid w:val="006317CB"/>
    <w:rsid w:val="0063188D"/>
    <w:rsid w:val="006322E4"/>
    <w:rsid w:val="006323E9"/>
    <w:rsid w:val="006326D4"/>
    <w:rsid w:val="00633679"/>
    <w:rsid w:val="00633B96"/>
    <w:rsid w:val="00634F9B"/>
    <w:rsid w:val="0063570F"/>
    <w:rsid w:val="00635E47"/>
    <w:rsid w:val="00636E7C"/>
    <w:rsid w:val="00637531"/>
    <w:rsid w:val="00640125"/>
    <w:rsid w:val="006403B2"/>
    <w:rsid w:val="006413C9"/>
    <w:rsid w:val="006426A7"/>
    <w:rsid w:val="00643AFE"/>
    <w:rsid w:val="0064587C"/>
    <w:rsid w:val="006463E9"/>
    <w:rsid w:val="00646B45"/>
    <w:rsid w:val="00651E58"/>
    <w:rsid w:val="00651EDA"/>
    <w:rsid w:val="006534C6"/>
    <w:rsid w:val="00653501"/>
    <w:rsid w:val="00653F75"/>
    <w:rsid w:val="00654240"/>
    <w:rsid w:val="00655C37"/>
    <w:rsid w:val="00656C4E"/>
    <w:rsid w:val="00657849"/>
    <w:rsid w:val="00657F9D"/>
    <w:rsid w:val="006616DA"/>
    <w:rsid w:val="006617B6"/>
    <w:rsid w:val="006617EF"/>
    <w:rsid w:val="00661F2D"/>
    <w:rsid w:val="00662CA9"/>
    <w:rsid w:val="00663617"/>
    <w:rsid w:val="00663F9E"/>
    <w:rsid w:val="006647C8"/>
    <w:rsid w:val="00664911"/>
    <w:rsid w:val="006667AB"/>
    <w:rsid w:val="00666B3D"/>
    <w:rsid w:val="006678A5"/>
    <w:rsid w:val="0067061D"/>
    <w:rsid w:val="006734ED"/>
    <w:rsid w:val="0067385F"/>
    <w:rsid w:val="00673E56"/>
    <w:rsid w:val="0067461D"/>
    <w:rsid w:val="00674D7C"/>
    <w:rsid w:val="00674F4E"/>
    <w:rsid w:val="006754D3"/>
    <w:rsid w:val="00676161"/>
    <w:rsid w:val="006761C5"/>
    <w:rsid w:val="00677B47"/>
    <w:rsid w:val="00677E41"/>
    <w:rsid w:val="00677EF8"/>
    <w:rsid w:val="00680267"/>
    <w:rsid w:val="006809A6"/>
    <w:rsid w:val="0068155B"/>
    <w:rsid w:val="00681E89"/>
    <w:rsid w:val="00686B81"/>
    <w:rsid w:val="00686D22"/>
    <w:rsid w:val="00687988"/>
    <w:rsid w:val="00690751"/>
    <w:rsid w:val="00690A3B"/>
    <w:rsid w:val="00691781"/>
    <w:rsid w:val="0069197E"/>
    <w:rsid w:val="00691D96"/>
    <w:rsid w:val="00692056"/>
    <w:rsid w:val="00692A47"/>
    <w:rsid w:val="00692D80"/>
    <w:rsid w:val="006935A4"/>
    <w:rsid w:val="00693C82"/>
    <w:rsid w:val="00693D1C"/>
    <w:rsid w:val="00694793"/>
    <w:rsid w:val="006949E0"/>
    <w:rsid w:val="00695597"/>
    <w:rsid w:val="00695859"/>
    <w:rsid w:val="00695BE0"/>
    <w:rsid w:val="006962E4"/>
    <w:rsid w:val="006966D7"/>
    <w:rsid w:val="0069677E"/>
    <w:rsid w:val="00697446"/>
    <w:rsid w:val="006A012F"/>
    <w:rsid w:val="006A13C9"/>
    <w:rsid w:val="006A185A"/>
    <w:rsid w:val="006A254C"/>
    <w:rsid w:val="006A28AF"/>
    <w:rsid w:val="006A2F4F"/>
    <w:rsid w:val="006A32E5"/>
    <w:rsid w:val="006A4873"/>
    <w:rsid w:val="006A641B"/>
    <w:rsid w:val="006A6941"/>
    <w:rsid w:val="006A76C4"/>
    <w:rsid w:val="006A78A0"/>
    <w:rsid w:val="006B0047"/>
    <w:rsid w:val="006B0567"/>
    <w:rsid w:val="006B0610"/>
    <w:rsid w:val="006B1265"/>
    <w:rsid w:val="006B1780"/>
    <w:rsid w:val="006B2FB1"/>
    <w:rsid w:val="006B3940"/>
    <w:rsid w:val="006B40AC"/>
    <w:rsid w:val="006B456A"/>
    <w:rsid w:val="006B473D"/>
    <w:rsid w:val="006B4996"/>
    <w:rsid w:val="006B6F21"/>
    <w:rsid w:val="006B707D"/>
    <w:rsid w:val="006C0F14"/>
    <w:rsid w:val="006C382C"/>
    <w:rsid w:val="006C4A00"/>
    <w:rsid w:val="006C51B0"/>
    <w:rsid w:val="006C544C"/>
    <w:rsid w:val="006C57CE"/>
    <w:rsid w:val="006C66AA"/>
    <w:rsid w:val="006C7C8E"/>
    <w:rsid w:val="006D121B"/>
    <w:rsid w:val="006D15A2"/>
    <w:rsid w:val="006D2219"/>
    <w:rsid w:val="006D2517"/>
    <w:rsid w:val="006D3059"/>
    <w:rsid w:val="006D32F0"/>
    <w:rsid w:val="006D5C76"/>
    <w:rsid w:val="006D71EC"/>
    <w:rsid w:val="006D7423"/>
    <w:rsid w:val="006E0763"/>
    <w:rsid w:val="006E0A73"/>
    <w:rsid w:val="006E0F7A"/>
    <w:rsid w:val="006E1F9C"/>
    <w:rsid w:val="006E3EE5"/>
    <w:rsid w:val="006E44F0"/>
    <w:rsid w:val="006E4C84"/>
    <w:rsid w:val="006E5366"/>
    <w:rsid w:val="006E56AD"/>
    <w:rsid w:val="006E672D"/>
    <w:rsid w:val="006E79E4"/>
    <w:rsid w:val="006E7EF1"/>
    <w:rsid w:val="006F043C"/>
    <w:rsid w:val="006F06A2"/>
    <w:rsid w:val="006F0A5E"/>
    <w:rsid w:val="006F1D11"/>
    <w:rsid w:val="006F3967"/>
    <w:rsid w:val="006F3A88"/>
    <w:rsid w:val="006F3B02"/>
    <w:rsid w:val="006F40E2"/>
    <w:rsid w:val="006F602A"/>
    <w:rsid w:val="007001FC"/>
    <w:rsid w:val="00701FC9"/>
    <w:rsid w:val="00702D10"/>
    <w:rsid w:val="00702DA4"/>
    <w:rsid w:val="00702F47"/>
    <w:rsid w:val="00703FCF"/>
    <w:rsid w:val="00704426"/>
    <w:rsid w:val="007068D9"/>
    <w:rsid w:val="00710D8D"/>
    <w:rsid w:val="00710E4F"/>
    <w:rsid w:val="00711291"/>
    <w:rsid w:val="00712219"/>
    <w:rsid w:val="00714BB2"/>
    <w:rsid w:val="00715E79"/>
    <w:rsid w:val="00716231"/>
    <w:rsid w:val="0071639F"/>
    <w:rsid w:val="00716AA0"/>
    <w:rsid w:val="00720433"/>
    <w:rsid w:val="007206AD"/>
    <w:rsid w:val="00720948"/>
    <w:rsid w:val="007210D8"/>
    <w:rsid w:val="007213BE"/>
    <w:rsid w:val="00723248"/>
    <w:rsid w:val="00723596"/>
    <w:rsid w:val="007238B4"/>
    <w:rsid w:val="007239B2"/>
    <w:rsid w:val="00723C3E"/>
    <w:rsid w:val="007273E6"/>
    <w:rsid w:val="00730395"/>
    <w:rsid w:val="00730AA3"/>
    <w:rsid w:val="00731128"/>
    <w:rsid w:val="00731D07"/>
    <w:rsid w:val="007328AA"/>
    <w:rsid w:val="00732E6B"/>
    <w:rsid w:val="00733DB3"/>
    <w:rsid w:val="0073555C"/>
    <w:rsid w:val="00735577"/>
    <w:rsid w:val="00737D93"/>
    <w:rsid w:val="00740296"/>
    <w:rsid w:val="00742424"/>
    <w:rsid w:val="007426B5"/>
    <w:rsid w:val="0074667B"/>
    <w:rsid w:val="00747F16"/>
    <w:rsid w:val="007504D1"/>
    <w:rsid w:val="00750915"/>
    <w:rsid w:val="007512CA"/>
    <w:rsid w:val="00751C56"/>
    <w:rsid w:val="00751EE2"/>
    <w:rsid w:val="007524E7"/>
    <w:rsid w:val="00752B64"/>
    <w:rsid w:val="00752E38"/>
    <w:rsid w:val="007537D6"/>
    <w:rsid w:val="00754D36"/>
    <w:rsid w:val="00755411"/>
    <w:rsid w:val="0075562F"/>
    <w:rsid w:val="00755957"/>
    <w:rsid w:val="0075651A"/>
    <w:rsid w:val="00756AC0"/>
    <w:rsid w:val="00757DD4"/>
    <w:rsid w:val="007613DE"/>
    <w:rsid w:val="007614B3"/>
    <w:rsid w:val="007615C7"/>
    <w:rsid w:val="00761606"/>
    <w:rsid w:val="0076177C"/>
    <w:rsid w:val="00761E84"/>
    <w:rsid w:val="00762950"/>
    <w:rsid w:val="00762ABA"/>
    <w:rsid w:val="00763624"/>
    <w:rsid w:val="00765276"/>
    <w:rsid w:val="0076593A"/>
    <w:rsid w:val="00766250"/>
    <w:rsid w:val="007678A1"/>
    <w:rsid w:val="0077070A"/>
    <w:rsid w:val="00774F96"/>
    <w:rsid w:val="00774FB9"/>
    <w:rsid w:val="0077570C"/>
    <w:rsid w:val="007767B8"/>
    <w:rsid w:val="00777A82"/>
    <w:rsid w:val="00777CC2"/>
    <w:rsid w:val="00780214"/>
    <w:rsid w:val="007814E3"/>
    <w:rsid w:val="007815CD"/>
    <w:rsid w:val="00781C21"/>
    <w:rsid w:val="007836D0"/>
    <w:rsid w:val="0078392F"/>
    <w:rsid w:val="0078448E"/>
    <w:rsid w:val="00785747"/>
    <w:rsid w:val="007874CB"/>
    <w:rsid w:val="007874E7"/>
    <w:rsid w:val="0079091E"/>
    <w:rsid w:val="00790969"/>
    <w:rsid w:val="00790DF4"/>
    <w:rsid w:val="00792320"/>
    <w:rsid w:val="007925B1"/>
    <w:rsid w:val="00794597"/>
    <w:rsid w:val="00795B84"/>
    <w:rsid w:val="00796352"/>
    <w:rsid w:val="0079659C"/>
    <w:rsid w:val="007A1684"/>
    <w:rsid w:val="007A2545"/>
    <w:rsid w:val="007A257B"/>
    <w:rsid w:val="007A2A70"/>
    <w:rsid w:val="007A2ED6"/>
    <w:rsid w:val="007A30BE"/>
    <w:rsid w:val="007A5193"/>
    <w:rsid w:val="007A5380"/>
    <w:rsid w:val="007A6407"/>
    <w:rsid w:val="007A6470"/>
    <w:rsid w:val="007A694B"/>
    <w:rsid w:val="007A6A71"/>
    <w:rsid w:val="007A74EC"/>
    <w:rsid w:val="007A7E93"/>
    <w:rsid w:val="007B0C1C"/>
    <w:rsid w:val="007B298B"/>
    <w:rsid w:val="007B2FC2"/>
    <w:rsid w:val="007B3A38"/>
    <w:rsid w:val="007B4918"/>
    <w:rsid w:val="007B607D"/>
    <w:rsid w:val="007B60AE"/>
    <w:rsid w:val="007B7043"/>
    <w:rsid w:val="007C00C3"/>
    <w:rsid w:val="007C022A"/>
    <w:rsid w:val="007C051C"/>
    <w:rsid w:val="007C0DE4"/>
    <w:rsid w:val="007C39CC"/>
    <w:rsid w:val="007C3D22"/>
    <w:rsid w:val="007C3D3E"/>
    <w:rsid w:val="007C436C"/>
    <w:rsid w:val="007C439D"/>
    <w:rsid w:val="007C617E"/>
    <w:rsid w:val="007C7D9E"/>
    <w:rsid w:val="007C7DE5"/>
    <w:rsid w:val="007D1503"/>
    <w:rsid w:val="007D2108"/>
    <w:rsid w:val="007D24F7"/>
    <w:rsid w:val="007D65B5"/>
    <w:rsid w:val="007D66B9"/>
    <w:rsid w:val="007D73F3"/>
    <w:rsid w:val="007D7719"/>
    <w:rsid w:val="007D78D5"/>
    <w:rsid w:val="007E1041"/>
    <w:rsid w:val="007E11C2"/>
    <w:rsid w:val="007E2ADE"/>
    <w:rsid w:val="007E2D22"/>
    <w:rsid w:val="007E36D4"/>
    <w:rsid w:val="007E4892"/>
    <w:rsid w:val="007E569A"/>
    <w:rsid w:val="007E59E0"/>
    <w:rsid w:val="007E5B18"/>
    <w:rsid w:val="007E6A07"/>
    <w:rsid w:val="007E6E17"/>
    <w:rsid w:val="007F0062"/>
    <w:rsid w:val="007F01F5"/>
    <w:rsid w:val="007F19B3"/>
    <w:rsid w:val="007F2768"/>
    <w:rsid w:val="007F2A54"/>
    <w:rsid w:val="007F2D3C"/>
    <w:rsid w:val="007F3BBD"/>
    <w:rsid w:val="007F73AC"/>
    <w:rsid w:val="007F7CE1"/>
    <w:rsid w:val="007F7DCA"/>
    <w:rsid w:val="00800D59"/>
    <w:rsid w:val="00801586"/>
    <w:rsid w:val="008021B4"/>
    <w:rsid w:val="008026B7"/>
    <w:rsid w:val="008036A7"/>
    <w:rsid w:val="00805DA8"/>
    <w:rsid w:val="00806F5B"/>
    <w:rsid w:val="0081022C"/>
    <w:rsid w:val="00810B46"/>
    <w:rsid w:val="00810C19"/>
    <w:rsid w:val="008119D9"/>
    <w:rsid w:val="00811C5B"/>
    <w:rsid w:val="00812EFE"/>
    <w:rsid w:val="0081356A"/>
    <w:rsid w:val="008141BF"/>
    <w:rsid w:val="00814C93"/>
    <w:rsid w:val="00814D1E"/>
    <w:rsid w:val="008202C7"/>
    <w:rsid w:val="00820A61"/>
    <w:rsid w:val="00821B16"/>
    <w:rsid w:val="00822CA6"/>
    <w:rsid w:val="008246BC"/>
    <w:rsid w:val="00826103"/>
    <w:rsid w:val="0082655B"/>
    <w:rsid w:val="00826650"/>
    <w:rsid w:val="008300DC"/>
    <w:rsid w:val="00831A72"/>
    <w:rsid w:val="00831FD4"/>
    <w:rsid w:val="00832FA8"/>
    <w:rsid w:val="00833DB9"/>
    <w:rsid w:val="008349E9"/>
    <w:rsid w:val="00834C73"/>
    <w:rsid w:val="00835236"/>
    <w:rsid w:val="00835CFE"/>
    <w:rsid w:val="00835E59"/>
    <w:rsid w:val="00836ABC"/>
    <w:rsid w:val="0083731C"/>
    <w:rsid w:val="00837952"/>
    <w:rsid w:val="008412F6"/>
    <w:rsid w:val="008418C2"/>
    <w:rsid w:val="008432F2"/>
    <w:rsid w:val="00844424"/>
    <w:rsid w:val="00844636"/>
    <w:rsid w:val="00845C93"/>
    <w:rsid w:val="00845D7D"/>
    <w:rsid w:val="00845E2D"/>
    <w:rsid w:val="00845ECF"/>
    <w:rsid w:val="00846409"/>
    <w:rsid w:val="00846724"/>
    <w:rsid w:val="00847A77"/>
    <w:rsid w:val="00851007"/>
    <w:rsid w:val="00852427"/>
    <w:rsid w:val="00852F3C"/>
    <w:rsid w:val="00854700"/>
    <w:rsid w:val="0085488A"/>
    <w:rsid w:val="00855F3D"/>
    <w:rsid w:val="008563F8"/>
    <w:rsid w:val="0086076B"/>
    <w:rsid w:val="00860AE6"/>
    <w:rsid w:val="00861ABE"/>
    <w:rsid w:val="00861B45"/>
    <w:rsid w:val="00861F96"/>
    <w:rsid w:val="00862989"/>
    <w:rsid w:val="0086353C"/>
    <w:rsid w:val="008642CA"/>
    <w:rsid w:val="00864BD1"/>
    <w:rsid w:val="00864F6F"/>
    <w:rsid w:val="008657C4"/>
    <w:rsid w:val="00865910"/>
    <w:rsid w:val="008665E9"/>
    <w:rsid w:val="00866EE6"/>
    <w:rsid w:val="00867456"/>
    <w:rsid w:val="0087048E"/>
    <w:rsid w:val="008708ED"/>
    <w:rsid w:val="00872C1A"/>
    <w:rsid w:val="0087608D"/>
    <w:rsid w:val="00876FF4"/>
    <w:rsid w:val="00880969"/>
    <w:rsid w:val="00881305"/>
    <w:rsid w:val="00882581"/>
    <w:rsid w:val="00882DAD"/>
    <w:rsid w:val="0088488A"/>
    <w:rsid w:val="00884DD5"/>
    <w:rsid w:val="0088514F"/>
    <w:rsid w:val="008865AF"/>
    <w:rsid w:val="00886C69"/>
    <w:rsid w:val="00887247"/>
    <w:rsid w:val="00887D80"/>
    <w:rsid w:val="0089024E"/>
    <w:rsid w:val="00890938"/>
    <w:rsid w:val="00892E53"/>
    <w:rsid w:val="0089477F"/>
    <w:rsid w:val="00894786"/>
    <w:rsid w:val="00896970"/>
    <w:rsid w:val="00896D39"/>
    <w:rsid w:val="00896D4A"/>
    <w:rsid w:val="008977A5"/>
    <w:rsid w:val="008A081B"/>
    <w:rsid w:val="008A1220"/>
    <w:rsid w:val="008A1744"/>
    <w:rsid w:val="008A38DC"/>
    <w:rsid w:val="008A5D20"/>
    <w:rsid w:val="008A674A"/>
    <w:rsid w:val="008A7CC8"/>
    <w:rsid w:val="008B1238"/>
    <w:rsid w:val="008B1B62"/>
    <w:rsid w:val="008B330D"/>
    <w:rsid w:val="008B3460"/>
    <w:rsid w:val="008B6514"/>
    <w:rsid w:val="008B6A1E"/>
    <w:rsid w:val="008C090C"/>
    <w:rsid w:val="008C0942"/>
    <w:rsid w:val="008C12B7"/>
    <w:rsid w:val="008C1D98"/>
    <w:rsid w:val="008C4DEC"/>
    <w:rsid w:val="008C4F4C"/>
    <w:rsid w:val="008C5A68"/>
    <w:rsid w:val="008C797A"/>
    <w:rsid w:val="008D0D0D"/>
    <w:rsid w:val="008D196B"/>
    <w:rsid w:val="008D1B68"/>
    <w:rsid w:val="008D2238"/>
    <w:rsid w:val="008D25DE"/>
    <w:rsid w:val="008D2931"/>
    <w:rsid w:val="008D2B09"/>
    <w:rsid w:val="008D3758"/>
    <w:rsid w:val="008D539B"/>
    <w:rsid w:val="008D6193"/>
    <w:rsid w:val="008D63DC"/>
    <w:rsid w:val="008D7E39"/>
    <w:rsid w:val="008E0979"/>
    <w:rsid w:val="008E3B45"/>
    <w:rsid w:val="008E42E0"/>
    <w:rsid w:val="008E4AB0"/>
    <w:rsid w:val="008E4AC8"/>
    <w:rsid w:val="008E5608"/>
    <w:rsid w:val="008E6154"/>
    <w:rsid w:val="008E6601"/>
    <w:rsid w:val="008E66B9"/>
    <w:rsid w:val="008E67ED"/>
    <w:rsid w:val="008E71A3"/>
    <w:rsid w:val="008E7F43"/>
    <w:rsid w:val="008F18AE"/>
    <w:rsid w:val="008F2F6E"/>
    <w:rsid w:val="008F30EB"/>
    <w:rsid w:val="008F34F4"/>
    <w:rsid w:val="008F3E32"/>
    <w:rsid w:val="008F401A"/>
    <w:rsid w:val="008F4BE2"/>
    <w:rsid w:val="008F4F64"/>
    <w:rsid w:val="008F5B13"/>
    <w:rsid w:val="008F632E"/>
    <w:rsid w:val="008F72D0"/>
    <w:rsid w:val="008F7513"/>
    <w:rsid w:val="00900995"/>
    <w:rsid w:val="009022DB"/>
    <w:rsid w:val="009023DB"/>
    <w:rsid w:val="00903231"/>
    <w:rsid w:val="0090441A"/>
    <w:rsid w:val="00904CB1"/>
    <w:rsid w:val="009072EF"/>
    <w:rsid w:val="00907332"/>
    <w:rsid w:val="00910AA5"/>
    <w:rsid w:val="00911653"/>
    <w:rsid w:val="00912A07"/>
    <w:rsid w:val="00912BA7"/>
    <w:rsid w:val="00914249"/>
    <w:rsid w:val="00914F2C"/>
    <w:rsid w:val="00915321"/>
    <w:rsid w:val="00916225"/>
    <w:rsid w:val="00916490"/>
    <w:rsid w:val="00917002"/>
    <w:rsid w:val="00917ED6"/>
    <w:rsid w:val="00920D31"/>
    <w:rsid w:val="00921334"/>
    <w:rsid w:val="00921428"/>
    <w:rsid w:val="00921C77"/>
    <w:rsid w:val="00922058"/>
    <w:rsid w:val="00922643"/>
    <w:rsid w:val="00923B8C"/>
    <w:rsid w:val="00924A82"/>
    <w:rsid w:val="00925813"/>
    <w:rsid w:val="00926137"/>
    <w:rsid w:val="00926A57"/>
    <w:rsid w:val="00927B9A"/>
    <w:rsid w:val="00932343"/>
    <w:rsid w:val="009323D8"/>
    <w:rsid w:val="0093247C"/>
    <w:rsid w:val="00933588"/>
    <w:rsid w:val="00934679"/>
    <w:rsid w:val="00936399"/>
    <w:rsid w:val="00937CB8"/>
    <w:rsid w:val="009404FE"/>
    <w:rsid w:val="00940D5D"/>
    <w:rsid w:val="00941962"/>
    <w:rsid w:val="009441D9"/>
    <w:rsid w:val="00945467"/>
    <w:rsid w:val="00946BAB"/>
    <w:rsid w:val="009501B5"/>
    <w:rsid w:val="00951650"/>
    <w:rsid w:val="009528EC"/>
    <w:rsid w:val="00953E74"/>
    <w:rsid w:val="009554D9"/>
    <w:rsid w:val="00955736"/>
    <w:rsid w:val="00956E29"/>
    <w:rsid w:val="00957406"/>
    <w:rsid w:val="009601D2"/>
    <w:rsid w:val="00961760"/>
    <w:rsid w:val="00962026"/>
    <w:rsid w:val="00962B09"/>
    <w:rsid w:val="00962DC7"/>
    <w:rsid w:val="00963637"/>
    <w:rsid w:val="009637EF"/>
    <w:rsid w:val="00963D80"/>
    <w:rsid w:val="00964DDB"/>
    <w:rsid w:val="009659EB"/>
    <w:rsid w:val="009667B0"/>
    <w:rsid w:val="00966BB9"/>
    <w:rsid w:val="009677D1"/>
    <w:rsid w:val="0096786A"/>
    <w:rsid w:val="0097083A"/>
    <w:rsid w:val="0097247B"/>
    <w:rsid w:val="0097299B"/>
    <w:rsid w:val="00975838"/>
    <w:rsid w:val="00975A70"/>
    <w:rsid w:val="00975E5A"/>
    <w:rsid w:val="00976180"/>
    <w:rsid w:val="00976D7A"/>
    <w:rsid w:val="0097758F"/>
    <w:rsid w:val="009776D3"/>
    <w:rsid w:val="00980751"/>
    <w:rsid w:val="00980EE5"/>
    <w:rsid w:val="00982E96"/>
    <w:rsid w:val="009830E7"/>
    <w:rsid w:val="00983339"/>
    <w:rsid w:val="00983409"/>
    <w:rsid w:val="009835F1"/>
    <w:rsid w:val="009848B1"/>
    <w:rsid w:val="00984A0B"/>
    <w:rsid w:val="00984D23"/>
    <w:rsid w:val="00986119"/>
    <w:rsid w:val="009872BC"/>
    <w:rsid w:val="009875F5"/>
    <w:rsid w:val="00990B6E"/>
    <w:rsid w:val="0099112B"/>
    <w:rsid w:val="00991DB2"/>
    <w:rsid w:val="00992DC5"/>
    <w:rsid w:val="00992EEF"/>
    <w:rsid w:val="00994FEC"/>
    <w:rsid w:val="00995578"/>
    <w:rsid w:val="0099590E"/>
    <w:rsid w:val="009960F8"/>
    <w:rsid w:val="009973AB"/>
    <w:rsid w:val="009A0A5C"/>
    <w:rsid w:val="009A4A9B"/>
    <w:rsid w:val="009A4F3B"/>
    <w:rsid w:val="009A58B1"/>
    <w:rsid w:val="009A5D74"/>
    <w:rsid w:val="009A6890"/>
    <w:rsid w:val="009A7262"/>
    <w:rsid w:val="009A7BB4"/>
    <w:rsid w:val="009A7BD2"/>
    <w:rsid w:val="009B02BD"/>
    <w:rsid w:val="009B111F"/>
    <w:rsid w:val="009B2F28"/>
    <w:rsid w:val="009B5F8C"/>
    <w:rsid w:val="009B6809"/>
    <w:rsid w:val="009B68AE"/>
    <w:rsid w:val="009C13D1"/>
    <w:rsid w:val="009C1A25"/>
    <w:rsid w:val="009C1F67"/>
    <w:rsid w:val="009C22DE"/>
    <w:rsid w:val="009C3823"/>
    <w:rsid w:val="009C3F03"/>
    <w:rsid w:val="009C4501"/>
    <w:rsid w:val="009C4720"/>
    <w:rsid w:val="009C4FC8"/>
    <w:rsid w:val="009C60EC"/>
    <w:rsid w:val="009C681D"/>
    <w:rsid w:val="009D120B"/>
    <w:rsid w:val="009D20DC"/>
    <w:rsid w:val="009D2232"/>
    <w:rsid w:val="009D3136"/>
    <w:rsid w:val="009D33EB"/>
    <w:rsid w:val="009D3939"/>
    <w:rsid w:val="009D595E"/>
    <w:rsid w:val="009E005F"/>
    <w:rsid w:val="009E12AF"/>
    <w:rsid w:val="009E1F7D"/>
    <w:rsid w:val="009E346E"/>
    <w:rsid w:val="009E35B0"/>
    <w:rsid w:val="009E4327"/>
    <w:rsid w:val="009E4D6D"/>
    <w:rsid w:val="009E5373"/>
    <w:rsid w:val="009E5D38"/>
    <w:rsid w:val="009E6101"/>
    <w:rsid w:val="009E6A4B"/>
    <w:rsid w:val="009E7834"/>
    <w:rsid w:val="009E7AF9"/>
    <w:rsid w:val="009F03E0"/>
    <w:rsid w:val="009F0754"/>
    <w:rsid w:val="009F0AE3"/>
    <w:rsid w:val="009F1680"/>
    <w:rsid w:val="009F213C"/>
    <w:rsid w:val="009F2919"/>
    <w:rsid w:val="009F4003"/>
    <w:rsid w:val="009F4D2A"/>
    <w:rsid w:val="009F5273"/>
    <w:rsid w:val="009F589E"/>
    <w:rsid w:val="009F5EE5"/>
    <w:rsid w:val="009F7732"/>
    <w:rsid w:val="00A00C39"/>
    <w:rsid w:val="00A01850"/>
    <w:rsid w:val="00A01B77"/>
    <w:rsid w:val="00A01FD6"/>
    <w:rsid w:val="00A03556"/>
    <w:rsid w:val="00A046D4"/>
    <w:rsid w:val="00A049C3"/>
    <w:rsid w:val="00A056E9"/>
    <w:rsid w:val="00A062C7"/>
    <w:rsid w:val="00A07ED5"/>
    <w:rsid w:val="00A10300"/>
    <w:rsid w:val="00A12DC1"/>
    <w:rsid w:val="00A14F8D"/>
    <w:rsid w:val="00A177E8"/>
    <w:rsid w:val="00A17BAC"/>
    <w:rsid w:val="00A22931"/>
    <w:rsid w:val="00A238BD"/>
    <w:rsid w:val="00A23A84"/>
    <w:rsid w:val="00A23EAD"/>
    <w:rsid w:val="00A243AA"/>
    <w:rsid w:val="00A248BE"/>
    <w:rsid w:val="00A25177"/>
    <w:rsid w:val="00A30919"/>
    <w:rsid w:val="00A30BE3"/>
    <w:rsid w:val="00A32D37"/>
    <w:rsid w:val="00A3457F"/>
    <w:rsid w:val="00A34CC1"/>
    <w:rsid w:val="00A36D33"/>
    <w:rsid w:val="00A36EB3"/>
    <w:rsid w:val="00A413AE"/>
    <w:rsid w:val="00A42728"/>
    <w:rsid w:val="00A42B7C"/>
    <w:rsid w:val="00A4347D"/>
    <w:rsid w:val="00A44642"/>
    <w:rsid w:val="00A44674"/>
    <w:rsid w:val="00A47D52"/>
    <w:rsid w:val="00A5021C"/>
    <w:rsid w:val="00A50F79"/>
    <w:rsid w:val="00A5158C"/>
    <w:rsid w:val="00A52925"/>
    <w:rsid w:val="00A54B1A"/>
    <w:rsid w:val="00A54C12"/>
    <w:rsid w:val="00A54C6B"/>
    <w:rsid w:val="00A551F5"/>
    <w:rsid w:val="00A574B3"/>
    <w:rsid w:val="00A577AA"/>
    <w:rsid w:val="00A609DD"/>
    <w:rsid w:val="00A61264"/>
    <w:rsid w:val="00A62BC0"/>
    <w:rsid w:val="00A6302D"/>
    <w:rsid w:val="00A65D3F"/>
    <w:rsid w:val="00A65FF3"/>
    <w:rsid w:val="00A66030"/>
    <w:rsid w:val="00A66049"/>
    <w:rsid w:val="00A661C6"/>
    <w:rsid w:val="00A67254"/>
    <w:rsid w:val="00A678BF"/>
    <w:rsid w:val="00A70F1E"/>
    <w:rsid w:val="00A72A7E"/>
    <w:rsid w:val="00A72ABA"/>
    <w:rsid w:val="00A73A35"/>
    <w:rsid w:val="00A73A55"/>
    <w:rsid w:val="00A74BFB"/>
    <w:rsid w:val="00A76C52"/>
    <w:rsid w:val="00A76E2A"/>
    <w:rsid w:val="00A82CF0"/>
    <w:rsid w:val="00A83837"/>
    <w:rsid w:val="00A83A30"/>
    <w:rsid w:val="00A83DDA"/>
    <w:rsid w:val="00A84F33"/>
    <w:rsid w:val="00A86C12"/>
    <w:rsid w:val="00A87141"/>
    <w:rsid w:val="00A87C4D"/>
    <w:rsid w:val="00A87CE3"/>
    <w:rsid w:val="00A90394"/>
    <w:rsid w:val="00A905B8"/>
    <w:rsid w:val="00A91142"/>
    <w:rsid w:val="00A91FF2"/>
    <w:rsid w:val="00A92828"/>
    <w:rsid w:val="00A92A2A"/>
    <w:rsid w:val="00A9303E"/>
    <w:rsid w:val="00A94AB9"/>
    <w:rsid w:val="00A94DCF"/>
    <w:rsid w:val="00A94FCC"/>
    <w:rsid w:val="00A9573F"/>
    <w:rsid w:val="00A96155"/>
    <w:rsid w:val="00A9624A"/>
    <w:rsid w:val="00A96B84"/>
    <w:rsid w:val="00AA0C63"/>
    <w:rsid w:val="00AA0E06"/>
    <w:rsid w:val="00AA0ED2"/>
    <w:rsid w:val="00AA16C4"/>
    <w:rsid w:val="00AA1978"/>
    <w:rsid w:val="00AA2A72"/>
    <w:rsid w:val="00AA2BCF"/>
    <w:rsid w:val="00AA2C27"/>
    <w:rsid w:val="00AA2D24"/>
    <w:rsid w:val="00AA5545"/>
    <w:rsid w:val="00AA58FA"/>
    <w:rsid w:val="00AA60D7"/>
    <w:rsid w:val="00AA6F42"/>
    <w:rsid w:val="00AB0063"/>
    <w:rsid w:val="00AB0109"/>
    <w:rsid w:val="00AB1B21"/>
    <w:rsid w:val="00AB2161"/>
    <w:rsid w:val="00AB2B8B"/>
    <w:rsid w:val="00AB3DBD"/>
    <w:rsid w:val="00AB60AF"/>
    <w:rsid w:val="00AB61CA"/>
    <w:rsid w:val="00AC190D"/>
    <w:rsid w:val="00AC2E2C"/>
    <w:rsid w:val="00AC3585"/>
    <w:rsid w:val="00AC443C"/>
    <w:rsid w:val="00AC4D17"/>
    <w:rsid w:val="00AC522C"/>
    <w:rsid w:val="00AC5C5A"/>
    <w:rsid w:val="00AC6E83"/>
    <w:rsid w:val="00AD00B7"/>
    <w:rsid w:val="00AD03E6"/>
    <w:rsid w:val="00AD262B"/>
    <w:rsid w:val="00AD37A2"/>
    <w:rsid w:val="00AD4316"/>
    <w:rsid w:val="00AD5A04"/>
    <w:rsid w:val="00AD6433"/>
    <w:rsid w:val="00AD6E43"/>
    <w:rsid w:val="00AD7BC4"/>
    <w:rsid w:val="00AE063D"/>
    <w:rsid w:val="00AE192D"/>
    <w:rsid w:val="00AE386F"/>
    <w:rsid w:val="00AE394B"/>
    <w:rsid w:val="00AE3CBC"/>
    <w:rsid w:val="00AE455E"/>
    <w:rsid w:val="00AE4B8D"/>
    <w:rsid w:val="00AE5591"/>
    <w:rsid w:val="00AF1B7E"/>
    <w:rsid w:val="00AF2298"/>
    <w:rsid w:val="00AF43C0"/>
    <w:rsid w:val="00AF4734"/>
    <w:rsid w:val="00AF5409"/>
    <w:rsid w:val="00AF76C4"/>
    <w:rsid w:val="00B00384"/>
    <w:rsid w:val="00B00745"/>
    <w:rsid w:val="00B0089F"/>
    <w:rsid w:val="00B01A2D"/>
    <w:rsid w:val="00B02B76"/>
    <w:rsid w:val="00B03731"/>
    <w:rsid w:val="00B03DF8"/>
    <w:rsid w:val="00B045CB"/>
    <w:rsid w:val="00B04ABF"/>
    <w:rsid w:val="00B060E9"/>
    <w:rsid w:val="00B07037"/>
    <w:rsid w:val="00B10B5C"/>
    <w:rsid w:val="00B12E9D"/>
    <w:rsid w:val="00B13947"/>
    <w:rsid w:val="00B142E1"/>
    <w:rsid w:val="00B16489"/>
    <w:rsid w:val="00B16F07"/>
    <w:rsid w:val="00B20549"/>
    <w:rsid w:val="00B20C5B"/>
    <w:rsid w:val="00B215D8"/>
    <w:rsid w:val="00B2184D"/>
    <w:rsid w:val="00B21D4E"/>
    <w:rsid w:val="00B22ED8"/>
    <w:rsid w:val="00B2362E"/>
    <w:rsid w:val="00B23F83"/>
    <w:rsid w:val="00B24561"/>
    <w:rsid w:val="00B24C13"/>
    <w:rsid w:val="00B25665"/>
    <w:rsid w:val="00B26C6F"/>
    <w:rsid w:val="00B26FF4"/>
    <w:rsid w:val="00B278D8"/>
    <w:rsid w:val="00B303AF"/>
    <w:rsid w:val="00B308EF"/>
    <w:rsid w:val="00B31090"/>
    <w:rsid w:val="00B33E5F"/>
    <w:rsid w:val="00B343E5"/>
    <w:rsid w:val="00B363E5"/>
    <w:rsid w:val="00B36DF9"/>
    <w:rsid w:val="00B37192"/>
    <w:rsid w:val="00B42294"/>
    <w:rsid w:val="00B44167"/>
    <w:rsid w:val="00B44549"/>
    <w:rsid w:val="00B44BBE"/>
    <w:rsid w:val="00B450D9"/>
    <w:rsid w:val="00B456FB"/>
    <w:rsid w:val="00B47753"/>
    <w:rsid w:val="00B47B21"/>
    <w:rsid w:val="00B5007B"/>
    <w:rsid w:val="00B50246"/>
    <w:rsid w:val="00B5323E"/>
    <w:rsid w:val="00B57454"/>
    <w:rsid w:val="00B57597"/>
    <w:rsid w:val="00B57822"/>
    <w:rsid w:val="00B61757"/>
    <w:rsid w:val="00B61817"/>
    <w:rsid w:val="00B61AE6"/>
    <w:rsid w:val="00B625F9"/>
    <w:rsid w:val="00B643FF"/>
    <w:rsid w:val="00B652DF"/>
    <w:rsid w:val="00B65537"/>
    <w:rsid w:val="00B67A7F"/>
    <w:rsid w:val="00B70CBF"/>
    <w:rsid w:val="00B7103B"/>
    <w:rsid w:val="00B72C5C"/>
    <w:rsid w:val="00B72E33"/>
    <w:rsid w:val="00B7318E"/>
    <w:rsid w:val="00B7346D"/>
    <w:rsid w:val="00B739F3"/>
    <w:rsid w:val="00B747A0"/>
    <w:rsid w:val="00B754DB"/>
    <w:rsid w:val="00B76096"/>
    <w:rsid w:val="00B77C94"/>
    <w:rsid w:val="00B80C08"/>
    <w:rsid w:val="00B81FAD"/>
    <w:rsid w:val="00B82480"/>
    <w:rsid w:val="00B825D3"/>
    <w:rsid w:val="00B83160"/>
    <w:rsid w:val="00B831A3"/>
    <w:rsid w:val="00B84B98"/>
    <w:rsid w:val="00B87702"/>
    <w:rsid w:val="00B87C49"/>
    <w:rsid w:val="00B87FDC"/>
    <w:rsid w:val="00B91AA0"/>
    <w:rsid w:val="00B91E71"/>
    <w:rsid w:val="00B95CBD"/>
    <w:rsid w:val="00B95CE2"/>
    <w:rsid w:val="00B96498"/>
    <w:rsid w:val="00B9756D"/>
    <w:rsid w:val="00BA017C"/>
    <w:rsid w:val="00BA0A99"/>
    <w:rsid w:val="00BA0B03"/>
    <w:rsid w:val="00BA1220"/>
    <w:rsid w:val="00BA1684"/>
    <w:rsid w:val="00BA1F4F"/>
    <w:rsid w:val="00BA21B8"/>
    <w:rsid w:val="00BA29AF"/>
    <w:rsid w:val="00BA3E59"/>
    <w:rsid w:val="00BA4666"/>
    <w:rsid w:val="00BA4ED9"/>
    <w:rsid w:val="00BA5C0F"/>
    <w:rsid w:val="00BA5EAF"/>
    <w:rsid w:val="00BA7FF5"/>
    <w:rsid w:val="00BB01C2"/>
    <w:rsid w:val="00BB1A1C"/>
    <w:rsid w:val="00BB1EF9"/>
    <w:rsid w:val="00BB34D6"/>
    <w:rsid w:val="00BB392F"/>
    <w:rsid w:val="00BB5C8A"/>
    <w:rsid w:val="00BB6288"/>
    <w:rsid w:val="00BB6982"/>
    <w:rsid w:val="00BB6BAA"/>
    <w:rsid w:val="00BB6C1D"/>
    <w:rsid w:val="00BB7388"/>
    <w:rsid w:val="00BC09D8"/>
    <w:rsid w:val="00BC1369"/>
    <w:rsid w:val="00BC244F"/>
    <w:rsid w:val="00BC3FA2"/>
    <w:rsid w:val="00BC4282"/>
    <w:rsid w:val="00BC496A"/>
    <w:rsid w:val="00BC5793"/>
    <w:rsid w:val="00BC5C5B"/>
    <w:rsid w:val="00BC6477"/>
    <w:rsid w:val="00BC780A"/>
    <w:rsid w:val="00BD1374"/>
    <w:rsid w:val="00BD2476"/>
    <w:rsid w:val="00BD3B1F"/>
    <w:rsid w:val="00BD4FA3"/>
    <w:rsid w:val="00BD4FEC"/>
    <w:rsid w:val="00BD69E1"/>
    <w:rsid w:val="00BD7940"/>
    <w:rsid w:val="00BE19B9"/>
    <w:rsid w:val="00BE333B"/>
    <w:rsid w:val="00BE5CE1"/>
    <w:rsid w:val="00BE5F46"/>
    <w:rsid w:val="00BF0AD4"/>
    <w:rsid w:val="00BF160A"/>
    <w:rsid w:val="00BF258D"/>
    <w:rsid w:val="00BF3F3D"/>
    <w:rsid w:val="00BF497B"/>
    <w:rsid w:val="00BF4FC2"/>
    <w:rsid w:val="00BF52B3"/>
    <w:rsid w:val="00BF635A"/>
    <w:rsid w:val="00BF68B5"/>
    <w:rsid w:val="00BF6AF3"/>
    <w:rsid w:val="00BF718F"/>
    <w:rsid w:val="00C010ED"/>
    <w:rsid w:val="00C024B1"/>
    <w:rsid w:val="00C024F5"/>
    <w:rsid w:val="00C02D5E"/>
    <w:rsid w:val="00C03D8A"/>
    <w:rsid w:val="00C044CA"/>
    <w:rsid w:val="00C04819"/>
    <w:rsid w:val="00C05492"/>
    <w:rsid w:val="00C05878"/>
    <w:rsid w:val="00C05D79"/>
    <w:rsid w:val="00C05F78"/>
    <w:rsid w:val="00C06798"/>
    <w:rsid w:val="00C06D3D"/>
    <w:rsid w:val="00C074DE"/>
    <w:rsid w:val="00C100C6"/>
    <w:rsid w:val="00C10F1C"/>
    <w:rsid w:val="00C11B60"/>
    <w:rsid w:val="00C12B68"/>
    <w:rsid w:val="00C13D13"/>
    <w:rsid w:val="00C15718"/>
    <w:rsid w:val="00C15962"/>
    <w:rsid w:val="00C168BF"/>
    <w:rsid w:val="00C17304"/>
    <w:rsid w:val="00C177B2"/>
    <w:rsid w:val="00C20D66"/>
    <w:rsid w:val="00C2140F"/>
    <w:rsid w:val="00C218E7"/>
    <w:rsid w:val="00C22BB3"/>
    <w:rsid w:val="00C2366F"/>
    <w:rsid w:val="00C24002"/>
    <w:rsid w:val="00C247EF"/>
    <w:rsid w:val="00C2497B"/>
    <w:rsid w:val="00C24AD7"/>
    <w:rsid w:val="00C256D4"/>
    <w:rsid w:val="00C257CA"/>
    <w:rsid w:val="00C258FD"/>
    <w:rsid w:val="00C259EF"/>
    <w:rsid w:val="00C2617A"/>
    <w:rsid w:val="00C262F8"/>
    <w:rsid w:val="00C26BD6"/>
    <w:rsid w:val="00C27895"/>
    <w:rsid w:val="00C30F99"/>
    <w:rsid w:val="00C30FAC"/>
    <w:rsid w:val="00C310F7"/>
    <w:rsid w:val="00C3124E"/>
    <w:rsid w:val="00C32723"/>
    <w:rsid w:val="00C32F6E"/>
    <w:rsid w:val="00C33161"/>
    <w:rsid w:val="00C3363D"/>
    <w:rsid w:val="00C3547B"/>
    <w:rsid w:val="00C3562A"/>
    <w:rsid w:val="00C37645"/>
    <w:rsid w:val="00C37974"/>
    <w:rsid w:val="00C400EF"/>
    <w:rsid w:val="00C403C0"/>
    <w:rsid w:val="00C40876"/>
    <w:rsid w:val="00C419D1"/>
    <w:rsid w:val="00C42484"/>
    <w:rsid w:val="00C428FE"/>
    <w:rsid w:val="00C42ABD"/>
    <w:rsid w:val="00C43314"/>
    <w:rsid w:val="00C446C7"/>
    <w:rsid w:val="00C4492F"/>
    <w:rsid w:val="00C45DCA"/>
    <w:rsid w:val="00C46BF9"/>
    <w:rsid w:val="00C47380"/>
    <w:rsid w:val="00C47E30"/>
    <w:rsid w:val="00C505DB"/>
    <w:rsid w:val="00C50BDA"/>
    <w:rsid w:val="00C52B4E"/>
    <w:rsid w:val="00C52B59"/>
    <w:rsid w:val="00C53762"/>
    <w:rsid w:val="00C537DD"/>
    <w:rsid w:val="00C53A8F"/>
    <w:rsid w:val="00C557E0"/>
    <w:rsid w:val="00C56863"/>
    <w:rsid w:val="00C568A5"/>
    <w:rsid w:val="00C56E2E"/>
    <w:rsid w:val="00C57047"/>
    <w:rsid w:val="00C576AF"/>
    <w:rsid w:val="00C57C77"/>
    <w:rsid w:val="00C6352A"/>
    <w:rsid w:val="00C636E3"/>
    <w:rsid w:val="00C65831"/>
    <w:rsid w:val="00C709E3"/>
    <w:rsid w:val="00C71392"/>
    <w:rsid w:val="00C72AF5"/>
    <w:rsid w:val="00C72B78"/>
    <w:rsid w:val="00C731D5"/>
    <w:rsid w:val="00C7401F"/>
    <w:rsid w:val="00C747C1"/>
    <w:rsid w:val="00C74D57"/>
    <w:rsid w:val="00C74F9F"/>
    <w:rsid w:val="00C76154"/>
    <w:rsid w:val="00C7724D"/>
    <w:rsid w:val="00C776AA"/>
    <w:rsid w:val="00C80B41"/>
    <w:rsid w:val="00C81B4E"/>
    <w:rsid w:val="00C81C77"/>
    <w:rsid w:val="00C82506"/>
    <w:rsid w:val="00C8575B"/>
    <w:rsid w:val="00C873E6"/>
    <w:rsid w:val="00C90D20"/>
    <w:rsid w:val="00C93D9C"/>
    <w:rsid w:val="00C94301"/>
    <w:rsid w:val="00C94850"/>
    <w:rsid w:val="00C96A7F"/>
    <w:rsid w:val="00C97517"/>
    <w:rsid w:val="00CA18E9"/>
    <w:rsid w:val="00CA2243"/>
    <w:rsid w:val="00CA386B"/>
    <w:rsid w:val="00CA3A17"/>
    <w:rsid w:val="00CA41E2"/>
    <w:rsid w:val="00CA4E47"/>
    <w:rsid w:val="00CA4EEC"/>
    <w:rsid w:val="00CA532B"/>
    <w:rsid w:val="00CA67F5"/>
    <w:rsid w:val="00CA7111"/>
    <w:rsid w:val="00CB17CD"/>
    <w:rsid w:val="00CB1FFF"/>
    <w:rsid w:val="00CB3E7A"/>
    <w:rsid w:val="00CB59B3"/>
    <w:rsid w:val="00CB5C37"/>
    <w:rsid w:val="00CB677F"/>
    <w:rsid w:val="00CB7439"/>
    <w:rsid w:val="00CC0C04"/>
    <w:rsid w:val="00CC1D1D"/>
    <w:rsid w:val="00CC2307"/>
    <w:rsid w:val="00CC25DC"/>
    <w:rsid w:val="00CC2AED"/>
    <w:rsid w:val="00CC503D"/>
    <w:rsid w:val="00CC6509"/>
    <w:rsid w:val="00CD202D"/>
    <w:rsid w:val="00CD25B5"/>
    <w:rsid w:val="00CD2BBC"/>
    <w:rsid w:val="00CD3701"/>
    <w:rsid w:val="00CD444C"/>
    <w:rsid w:val="00CD48DB"/>
    <w:rsid w:val="00CD5898"/>
    <w:rsid w:val="00CD5C7A"/>
    <w:rsid w:val="00CD636F"/>
    <w:rsid w:val="00CD674B"/>
    <w:rsid w:val="00CD6FD6"/>
    <w:rsid w:val="00CD7202"/>
    <w:rsid w:val="00CE1132"/>
    <w:rsid w:val="00CE36E5"/>
    <w:rsid w:val="00CE38E8"/>
    <w:rsid w:val="00CE4685"/>
    <w:rsid w:val="00CE6393"/>
    <w:rsid w:val="00CE731F"/>
    <w:rsid w:val="00CE789D"/>
    <w:rsid w:val="00CE7F6A"/>
    <w:rsid w:val="00CF0915"/>
    <w:rsid w:val="00CF0ADF"/>
    <w:rsid w:val="00CF0F93"/>
    <w:rsid w:val="00CF16C5"/>
    <w:rsid w:val="00CF1937"/>
    <w:rsid w:val="00CF1965"/>
    <w:rsid w:val="00CF4280"/>
    <w:rsid w:val="00CF434E"/>
    <w:rsid w:val="00CF44D1"/>
    <w:rsid w:val="00CF5321"/>
    <w:rsid w:val="00CF5992"/>
    <w:rsid w:val="00CF7A97"/>
    <w:rsid w:val="00CF7C2F"/>
    <w:rsid w:val="00D005D7"/>
    <w:rsid w:val="00D01A2F"/>
    <w:rsid w:val="00D06658"/>
    <w:rsid w:val="00D07047"/>
    <w:rsid w:val="00D1263A"/>
    <w:rsid w:val="00D13244"/>
    <w:rsid w:val="00D13370"/>
    <w:rsid w:val="00D143D6"/>
    <w:rsid w:val="00D144C6"/>
    <w:rsid w:val="00D14899"/>
    <w:rsid w:val="00D16EED"/>
    <w:rsid w:val="00D174D2"/>
    <w:rsid w:val="00D2112E"/>
    <w:rsid w:val="00D222A2"/>
    <w:rsid w:val="00D2248F"/>
    <w:rsid w:val="00D22D3F"/>
    <w:rsid w:val="00D235D0"/>
    <w:rsid w:val="00D237F0"/>
    <w:rsid w:val="00D23C62"/>
    <w:rsid w:val="00D23EC9"/>
    <w:rsid w:val="00D245C7"/>
    <w:rsid w:val="00D24A9C"/>
    <w:rsid w:val="00D26653"/>
    <w:rsid w:val="00D270D2"/>
    <w:rsid w:val="00D27872"/>
    <w:rsid w:val="00D30B62"/>
    <w:rsid w:val="00D316C1"/>
    <w:rsid w:val="00D31B1A"/>
    <w:rsid w:val="00D31F89"/>
    <w:rsid w:val="00D32CAD"/>
    <w:rsid w:val="00D338FA"/>
    <w:rsid w:val="00D33C6D"/>
    <w:rsid w:val="00D35E3C"/>
    <w:rsid w:val="00D360DC"/>
    <w:rsid w:val="00D3647F"/>
    <w:rsid w:val="00D36DDC"/>
    <w:rsid w:val="00D36E60"/>
    <w:rsid w:val="00D37BF4"/>
    <w:rsid w:val="00D40C11"/>
    <w:rsid w:val="00D41BC7"/>
    <w:rsid w:val="00D41D98"/>
    <w:rsid w:val="00D41F01"/>
    <w:rsid w:val="00D42641"/>
    <w:rsid w:val="00D43729"/>
    <w:rsid w:val="00D450A5"/>
    <w:rsid w:val="00D4519D"/>
    <w:rsid w:val="00D45E25"/>
    <w:rsid w:val="00D46D6A"/>
    <w:rsid w:val="00D47457"/>
    <w:rsid w:val="00D476EE"/>
    <w:rsid w:val="00D5067B"/>
    <w:rsid w:val="00D50F47"/>
    <w:rsid w:val="00D513AB"/>
    <w:rsid w:val="00D5248B"/>
    <w:rsid w:val="00D524DB"/>
    <w:rsid w:val="00D529A0"/>
    <w:rsid w:val="00D52A6C"/>
    <w:rsid w:val="00D532B2"/>
    <w:rsid w:val="00D53589"/>
    <w:rsid w:val="00D53664"/>
    <w:rsid w:val="00D54A66"/>
    <w:rsid w:val="00D55140"/>
    <w:rsid w:val="00D551AC"/>
    <w:rsid w:val="00D5562A"/>
    <w:rsid w:val="00D5642E"/>
    <w:rsid w:val="00D564C7"/>
    <w:rsid w:val="00D566EA"/>
    <w:rsid w:val="00D56C44"/>
    <w:rsid w:val="00D57595"/>
    <w:rsid w:val="00D6004B"/>
    <w:rsid w:val="00D61F96"/>
    <w:rsid w:val="00D62390"/>
    <w:rsid w:val="00D62476"/>
    <w:rsid w:val="00D62DE3"/>
    <w:rsid w:val="00D62EE9"/>
    <w:rsid w:val="00D64147"/>
    <w:rsid w:val="00D6482E"/>
    <w:rsid w:val="00D65C41"/>
    <w:rsid w:val="00D65EF1"/>
    <w:rsid w:val="00D665AB"/>
    <w:rsid w:val="00D67350"/>
    <w:rsid w:val="00D70566"/>
    <w:rsid w:val="00D727CE"/>
    <w:rsid w:val="00D7326F"/>
    <w:rsid w:val="00D7401C"/>
    <w:rsid w:val="00D7615D"/>
    <w:rsid w:val="00D76B8F"/>
    <w:rsid w:val="00D76FEE"/>
    <w:rsid w:val="00D77D98"/>
    <w:rsid w:val="00D80690"/>
    <w:rsid w:val="00D80AFB"/>
    <w:rsid w:val="00D80F90"/>
    <w:rsid w:val="00D81126"/>
    <w:rsid w:val="00D82E67"/>
    <w:rsid w:val="00D834A7"/>
    <w:rsid w:val="00D83A94"/>
    <w:rsid w:val="00D84952"/>
    <w:rsid w:val="00D84FEA"/>
    <w:rsid w:val="00D864BC"/>
    <w:rsid w:val="00D87111"/>
    <w:rsid w:val="00D876CE"/>
    <w:rsid w:val="00D87E4F"/>
    <w:rsid w:val="00D9276F"/>
    <w:rsid w:val="00D92849"/>
    <w:rsid w:val="00D92F84"/>
    <w:rsid w:val="00D932B4"/>
    <w:rsid w:val="00D94429"/>
    <w:rsid w:val="00D955DE"/>
    <w:rsid w:val="00D96D98"/>
    <w:rsid w:val="00D97442"/>
    <w:rsid w:val="00D976C5"/>
    <w:rsid w:val="00D97B72"/>
    <w:rsid w:val="00DA1820"/>
    <w:rsid w:val="00DA1B85"/>
    <w:rsid w:val="00DA2233"/>
    <w:rsid w:val="00DA2349"/>
    <w:rsid w:val="00DA2999"/>
    <w:rsid w:val="00DA35F0"/>
    <w:rsid w:val="00DA4B6B"/>
    <w:rsid w:val="00DA54B7"/>
    <w:rsid w:val="00DA635C"/>
    <w:rsid w:val="00DA68A2"/>
    <w:rsid w:val="00DA6F11"/>
    <w:rsid w:val="00DA7101"/>
    <w:rsid w:val="00DB0506"/>
    <w:rsid w:val="00DB064F"/>
    <w:rsid w:val="00DB0A18"/>
    <w:rsid w:val="00DB2449"/>
    <w:rsid w:val="00DB2E5E"/>
    <w:rsid w:val="00DB4DEF"/>
    <w:rsid w:val="00DB4ED8"/>
    <w:rsid w:val="00DB6C66"/>
    <w:rsid w:val="00DC30EE"/>
    <w:rsid w:val="00DC46F0"/>
    <w:rsid w:val="00DC59AB"/>
    <w:rsid w:val="00DC67EB"/>
    <w:rsid w:val="00DC718E"/>
    <w:rsid w:val="00DC77E4"/>
    <w:rsid w:val="00DC789D"/>
    <w:rsid w:val="00DD0E2A"/>
    <w:rsid w:val="00DD1A49"/>
    <w:rsid w:val="00DD2708"/>
    <w:rsid w:val="00DD32D0"/>
    <w:rsid w:val="00DD3DD4"/>
    <w:rsid w:val="00DD3E7D"/>
    <w:rsid w:val="00DD46FC"/>
    <w:rsid w:val="00DD52AA"/>
    <w:rsid w:val="00DD5F83"/>
    <w:rsid w:val="00DD62FF"/>
    <w:rsid w:val="00DD64ED"/>
    <w:rsid w:val="00DD7815"/>
    <w:rsid w:val="00DE120A"/>
    <w:rsid w:val="00DE1617"/>
    <w:rsid w:val="00DE296F"/>
    <w:rsid w:val="00DE2FCF"/>
    <w:rsid w:val="00DE34C9"/>
    <w:rsid w:val="00DE423E"/>
    <w:rsid w:val="00DE4290"/>
    <w:rsid w:val="00DE52DA"/>
    <w:rsid w:val="00DE589F"/>
    <w:rsid w:val="00DE5F1F"/>
    <w:rsid w:val="00DF07FC"/>
    <w:rsid w:val="00DF1025"/>
    <w:rsid w:val="00DF191E"/>
    <w:rsid w:val="00DF26D1"/>
    <w:rsid w:val="00DF301A"/>
    <w:rsid w:val="00DF34C3"/>
    <w:rsid w:val="00DF4B0B"/>
    <w:rsid w:val="00DF5245"/>
    <w:rsid w:val="00DF5F18"/>
    <w:rsid w:val="00DF5FA2"/>
    <w:rsid w:val="00DF6D44"/>
    <w:rsid w:val="00DF6D66"/>
    <w:rsid w:val="00DF6DAD"/>
    <w:rsid w:val="00DF7EDE"/>
    <w:rsid w:val="00E0019B"/>
    <w:rsid w:val="00E0037C"/>
    <w:rsid w:val="00E00AE9"/>
    <w:rsid w:val="00E01116"/>
    <w:rsid w:val="00E011F1"/>
    <w:rsid w:val="00E01C4D"/>
    <w:rsid w:val="00E02380"/>
    <w:rsid w:val="00E0282A"/>
    <w:rsid w:val="00E04B1F"/>
    <w:rsid w:val="00E055FE"/>
    <w:rsid w:val="00E05AF8"/>
    <w:rsid w:val="00E06F39"/>
    <w:rsid w:val="00E104F0"/>
    <w:rsid w:val="00E11B66"/>
    <w:rsid w:val="00E125D8"/>
    <w:rsid w:val="00E130DD"/>
    <w:rsid w:val="00E13BC8"/>
    <w:rsid w:val="00E146CB"/>
    <w:rsid w:val="00E14DFE"/>
    <w:rsid w:val="00E159BC"/>
    <w:rsid w:val="00E16B07"/>
    <w:rsid w:val="00E17ECA"/>
    <w:rsid w:val="00E220A5"/>
    <w:rsid w:val="00E2235D"/>
    <w:rsid w:val="00E230E9"/>
    <w:rsid w:val="00E231E4"/>
    <w:rsid w:val="00E23EAD"/>
    <w:rsid w:val="00E25297"/>
    <w:rsid w:val="00E26DEC"/>
    <w:rsid w:val="00E2762A"/>
    <w:rsid w:val="00E30EF5"/>
    <w:rsid w:val="00E312E4"/>
    <w:rsid w:val="00E319D9"/>
    <w:rsid w:val="00E31A38"/>
    <w:rsid w:val="00E330E3"/>
    <w:rsid w:val="00E344A5"/>
    <w:rsid w:val="00E346EC"/>
    <w:rsid w:val="00E348B6"/>
    <w:rsid w:val="00E355FF"/>
    <w:rsid w:val="00E369A7"/>
    <w:rsid w:val="00E36AF0"/>
    <w:rsid w:val="00E4127C"/>
    <w:rsid w:val="00E41339"/>
    <w:rsid w:val="00E41D62"/>
    <w:rsid w:val="00E42940"/>
    <w:rsid w:val="00E43CD6"/>
    <w:rsid w:val="00E44D9D"/>
    <w:rsid w:val="00E45F91"/>
    <w:rsid w:val="00E46D02"/>
    <w:rsid w:val="00E51BE4"/>
    <w:rsid w:val="00E52485"/>
    <w:rsid w:val="00E52519"/>
    <w:rsid w:val="00E52783"/>
    <w:rsid w:val="00E52FFF"/>
    <w:rsid w:val="00E531C7"/>
    <w:rsid w:val="00E53502"/>
    <w:rsid w:val="00E5368A"/>
    <w:rsid w:val="00E5414C"/>
    <w:rsid w:val="00E54585"/>
    <w:rsid w:val="00E5504E"/>
    <w:rsid w:val="00E55519"/>
    <w:rsid w:val="00E55738"/>
    <w:rsid w:val="00E56DDA"/>
    <w:rsid w:val="00E57745"/>
    <w:rsid w:val="00E57A04"/>
    <w:rsid w:val="00E601CF"/>
    <w:rsid w:val="00E6211D"/>
    <w:rsid w:val="00E63271"/>
    <w:rsid w:val="00E64878"/>
    <w:rsid w:val="00E65F2A"/>
    <w:rsid w:val="00E666C2"/>
    <w:rsid w:val="00E72B5A"/>
    <w:rsid w:val="00E74F27"/>
    <w:rsid w:val="00E76700"/>
    <w:rsid w:val="00E80330"/>
    <w:rsid w:val="00E80DDD"/>
    <w:rsid w:val="00E83152"/>
    <w:rsid w:val="00E846D8"/>
    <w:rsid w:val="00E86508"/>
    <w:rsid w:val="00E86C30"/>
    <w:rsid w:val="00E87384"/>
    <w:rsid w:val="00E87ECE"/>
    <w:rsid w:val="00E930D4"/>
    <w:rsid w:val="00E931B3"/>
    <w:rsid w:val="00E93A8C"/>
    <w:rsid w:val="00E957B8"/>
    <w:rsid w:val="00E97EE7"/>
    <w:rsid w:val="00EA21A5"/>
    <w:rsid w:val="00EA22E4"/>
    <w:rsid w:val="00EA51DE"/>
    <w:rsid w:val="00EA5428"/>
    <w:rsid w:val="00EA5C15"/>
    <w:rsid w:val="00EA702B"/>
    <w:rsid w:val="00EA747B"/>
    <w:rsid w:val="00EA7AF5"/>
    <w:rsid w:val="00EB1BB1"/>
    <w:rsid w:val="00EB3ACB"/>
    <w:rsid w:val="00EC058A"/>
    <w:rsid w:val="00EC07EA"/>
    <w:rsid w:val="00EC0A39"/>
    <w:rsid w:val="00EC0D2B"/>
    <w:rsid w:val="00EC1636"/>
    <w:rsid w:val="00EC2B75"/>
    <w:rsid w:val="00EC2F13"/>
    <w:rsid w:val="00EC34BC"/>
    <w:rsid w:val="00EC3759"/>
    <w:rsid w:val="00EC5711"/>
    <w:rsid w:val="00EC77A6"/>
    <w:rsid w:val="00EC7D07"/>
    <w:rsid w:val="00ED000C"/>
    <w:rsid w:val="00ED0490"/>
    <w:rsid w:val="00ED09F0"/>
    <w:rsid w:val="00ED1242"/>
    <w:rsid w:val="00ED29D0"/>
    <w:rsid w:val="00ED2D38"/>
    <w:rsid w:val="00ED3B4A"/>
    <w:rsid w:val="00ED4687"/>
    <w:rsid w:val="00ED566D"/>
    <w:rsid w:val="00ED6CD7"/>
    <w:rsid w:val="00ED7546"/>
    <w:rsid w:val="00EE00E0"/>
    <w:rsid w:val="00EE0325"/>
    <w:rsid w:val="00EE2E15"/>
    <w:rsid w:val="00EE3832"/>
    <w:rsid w:val="00EE4748"/>
    <w:rsid w:val="00EE4A8C"/>
    <w:rsid w:val="00EE4FD8"/>
    <w:rsid w:val="00EE5616"/>
    <w:rsid w:val="00EE7F58"/>
    <w:rsid w:val="00EF06D5"/>
    <w:rsid w:val="00EF0720"/>
    <w:rsid w:val="00EF0F2A"/>
    <w:rsid w:val="00EF1266"/>
    <w:rsid w:val="00EF14E7"/>
    <w:rsid w:val="00EF1684"/>
    <w:rsid w:val="00EF379A"/>
    <w:rsid w:val="00EF60AB"/>
    <w:rsid w:val="00EF7195"/>
    <w:rsid w:val="00EF7ACE"/>
    <w:rsid w:val="00F006E9"/>
    <w:rsid w:val="00F01BD2"/>
    <w:rsid w:val="00F027BC"/>
    <w:rsid w:val="00F0404B"/>
    <w:rsid w:val="00F040BF"/>
    <w:rsid w:val="00F05123"/>
    <w:rsid w:val="00F052E3"/>
    <w:rsid w:val="00F054F3"/>
    <w:rsid w:val="00F06581"/>
    <w:rsid w:val="00F0697F"/>
    <w:rsid w:val="00F07535"/>
    <w:rsid w:val="00F07FAE"/>
    <w:rsid w:val="00F1046D"/>
    <w:rsid w:val="00F10AB5"/>
    <w:rsid w:val="00F115F2"/>
    <w:rsid w:val="00F11798"/>
    <w:rsid w:val="00F120CA"/>
    <w:rsid w:val="00F12F99"/>
    <w:rsid w:val="00F13202"/>
    <w:rsid w:val="00F1482B"/>
    <w:rsid w:val="00F14C4D"/>
    <w:rsid w:val="00F15A3C"/>
    <w:rsid w:val="00F163E2"/>
    <w:rsid w:val="00F16ABE"/>
    <w:rsid w:val="00F22E66"/>
    <w:rsid w:val="00F23634"/>
    <w:rsid w:val="00F236A1"/>
    <w:rsid w:val="00F26C46"/>
    <w:rsid w:val="00F277EE"/>
    <w:rsid w:val="00F31279"/>
    <w:rsid w:val="00F32A82"/>
    <w:rsid w:val="00F337FD"/>
    <w:rsid w:val="00F33911"/>
    <w:rsid w:val="00F339F9"/>
    <w:rsid w:val="00F34C7F"/>
    <w:rsid w:val="00F36E1A"/>
    <w:rsid w:val="00F41A2B"/>
    <w:rsid w:val="00F42E6E"/>
    <w:rsid w:val="00F4344F"/>
    <w:rsid w:val="00F46CEC"/>
    <w:rsid w:val="00F472AD"/>
    <w:rsid w:val="00F5034D"/>
    <w:rsid w:val="00F509D2"/>
    <w:rsid w:val="00F50DFF"/>
    <w:rsid w:val="00F518D4"/>
    <w:rsid w:val="00F51D65"/>
    <w:rsid w:val="00F53B4C"/>
    <w:rsid w:val="00F53D83"/>
    <w:rsid w:val="00F541CC"/>
    <w:rsid w:val="00F54A87"/>
    <w:rsid w:val="00F55463"/>
    <w:rsid w:val="00F562BC"/>
    <w:rsid w:val="00F57405"/>
    <w:rsid w:val="00F61F70"/>
    <w:rsid w:val="00F6252E"/>
    <w:rsid w:val="00F6340D"/>
    <w:rsid w:val="00F652A2"/>
    <w:rsid w:val="00F66528"/>
    <w:rsid w:val="00F66807"/>
    <w:rsid w:val="00F66F7A"/>
    <w:rsid w:val="00F67A62"/>
    <w:rsid w:val="00F67D69"/>
    <w:rsid w:val="00F67F88"/>
    <w:rsid w:val="00F70105"/>
    <w:rsid w:val="00F704E4"/>
    <w:rsid w:val="00F70D03"/>
    <w:rsid w:val="00F713D7"/>
    <w:rsid w:val="00F7169F"/>
    <w:rsid w:val="00F727DF"/>
    <w:rsid w:val="00F72C4D"/>
    <w:rsid w:val="00F72DC8"/>
    <w:rsid w:val="00F73875"/>
    <w:rsid w:val="00F741DD"/>
    <w:rsid w:val="00F75037"/>
    <w:rsid w:val="00F7542D"/>
    <w:rsid w:val="00F75D06"/>
    <w:rsid w:val="00F7645B"/>
    <w:rsid w:val="00F76479"/>
    <w:rsid w:val="00F76E42"/>
    <w:rsid w:val="00F770D0"/>
    <w:rsid w:val="00F773C4"/>
    <w:rsid w:val="00F77D01"/>
    <w:rsid w:val="00F77F67"/>
    <w:rsid w:val="00F8299F"/>
    <w:rsid w:val="00F82A48"/>
    <w:rsid w:val="00F832D4"/>
    <w:rsid w:val="00F83EED"/>
    <w:rsid w:val="00F8469F"/>
    <w:rsid w:val="00F85D60"/>
    <w:rsid w:val="00F869C9"/>
    <w:rsid w:val="00F90CAC"/>
    <w:rsid w:val="00F91B7A"/>
    <w:rsid w:val="00F93322"/>
    <w:rsid w:val="00F94150"/>
    <w:rsid w:val="00F9572F"/>
    <w:rsid w:val="00F96004"/>
    <w:rsid w:val="00F97678"/>
    <w:rsid w:val="00FA4AEF"/>
    <w:rsid w:val="00FA712E"/>
    <w:rsid w:val="00FA7D6F"/>
    <w:rsid w:val="00FB06AF"/>
    <w:rsid w:val="00FB0BF3"/>
    <w:rsid w:val="00FB1367"/>
    <w:rsid w:val="00FB1A2A"/>
    <w:rsid w:val="00FB283B"/>
    <w:rsid w:val="00FB3AF9"/>
    <w:rsid w:val="00FB5CD5"/>
    <w:rsid w:val="00FB62B2"/>
    <w:rsid w:val="00FB68A5"/>
    <w:rsid w:val="00FB7720"/>
    <w:rsid w:val="00FC0786"/>
    <w:rsid w:val="00FC3200"/>
    <w:rsid w:val="00FC363A"/>
    <w:rsid w:val="00FC48EF"/>
    <w:rsid w:val="00FC5276"/>
    <w:rsid w:val="00FC5889"/>
    <w:rsid w:val="00FC7568"/>
    <w:rsid w:val="00FC7A95"/>
    <w:rsid w:val="00FD0A4E"/>
    <w:rsid w:val="00FD0BCF"/>
    <w:rsid w:val="00FD0D70"/>
    <w:rsid w:val="00FD13B5"/>
    <w:rsid w:val="00FD290B"/>
    <w:rsid w:val="00FD307E"/>
    <w:rsid w:val="00FD3D22"/>
    <w:rsid w:val="00FD409C"/>
    <w:rsid w:val="00FD4409"/>
    <w:rsid w:val="00FD64E4"/>
    <w:rsid w:val="00FD6623"/>
    <w:rsid w:val="00FD6DA2"/>
    <w:rsid w:val="00FD7E46"/>
    <w:rsid w:val="00FD7E68"/>
    <w:rsid w:val="00FD7F7E"/>
    <w:rsid w:val="00FE01D6"/>
    <w:rsid w:val="00FE1A74"/>
    <w:rsid w:val="00FE2A00"/>
    <w:rsid w:val="00FE3CAF"/>
    <w:rsid w:val="00FE4398"/>
    <w:rsid w:val="00FE5662"/>
    <w:rsid w:val="00FE5C17"/>
    <w:rsid w:val="00FE75F5"/>
    <w:rsid w:val="00FE76A4"/>
    <w:rsid w:val="00FF0564"/>
    <w:rsid w:val="00FF31C6"/>
    <w:rsid w:val="00FF4723"/>
    <w:rsid w:val="00FF5FD0"/>
    <w:rsid w:val="00FF6D58"/>
    <w:rsid w:val="00FF7113"/>
    <w:rsid w:val="00FF758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BD2C8"/>
  <w15:docId w15:val="{8C3E4E46-29D9-434C-9B8C-ECA0266F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F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D80"/>
    <w:pPr>
      <w:keepNext/>
      <w:numPr>
        <w:numId w:val="7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05F78"/>
    <w:pPr>
      <w:keepNext/>
      <w:numPr>
        <w:ilvl w:val="1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C05F78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C05F78"/>
    <w:pPr>
      <w:keepNext/>
      <w:numPr>
        <w:ilvl w:val="3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05F78"/>
    <w:pPr>
      <w:numPr>
        <w:ilvl w:val="4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05F78"/>
    <w:pPr>
      <w:numPr>
        <w:ilvl w:val="5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C05F78"/>
    <w:pPr>
      <w:numPr>
        <w:ilvl w:val="6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05F78"/>
    <w:pPr>
      <w:numPr>
        <w:ilvl w:val="7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05F78"/>
    <w:pPr>
      <w:numPr>
        <w:ilvl w:val="8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92D80"/>
    <w:rPr>
      <w:rFonts w:ascii="Arial" w:hAnsi="Arial"/>
      <w:b/>
      <w:kern w:val="28"/>
      <w:sz w:val="32"/>
    </w:rPr>
  </w:style>
  <w:style w:type="character" w:customStyle="1" w:styleId="Heading2Char">
    <w:name w:val="Heading 2 Char"/>
    <w:link w:val="Heading2"/>
    <w:locked/>
    <w:rsid w:val="00C05F78"/>
    <w:rPr>
      <w:rFonts w:ascii="Arial" w:hAnsi="Arial"/>
      <w:b/>
      <w:sz w:val="28"/>
    </w:rPr>
  </w:style>
  <w:style w:type="character" w:customStyle="1" w:styleId="Heading3Char">
    <w:name w:val="Heading 3 Char"/>
    <w:link w:val="Heading3"/>
    <w:locked/>
    <w:rsid w:val="00C05F78"/>
    <w:rPr>
      <w:rFonts w:ascii="Arial" w:hAnsi="Arial" w:cs="Arial"/>
      <w:b/>
      <w:bCs/>
      <w:sz w:val="24"/>
      <w:szCs w:val="22"/>
    </w:rPr>
  </w:style>
  <w:style w:type="character" w:customStyle="1" w:styleId="Heading4Char">
    <w:name w:val="Heading 4 Char"/>
    <w:link w:val="Heading4"/>
    <w:locked/>
    <w:rsid w:val="00C05F78"/>
    <w:rPr>
      <w:rFonts w:ascii="Arial" w:hAnsi="Arial"/>
      <w:b/>
    </w:rPr>
  </w:style>
  <w:style w:type="character" w:customStyle="1" w:styleId="Heading5Char">
    <w:name w:val="Heading 5 Char"/>
    <w:link w:val="Heading5"/>
    <w:locked/>
    <w:rsid w:val="00C05F78"/>
    <w:rPr>
      <w:rFonts w:ascii="Arial" w:hAnsi="Arial"/>
      <w:sz w:val="22"/>
    </w:rPr>
  </w:style>
  <w:style w:type="character" w:customStyle="1" w:styleId="Heading6Char">
    <w:name w:val="Heading 6 Char"/>
    <w:link w:val="Heading6"/>
    <w:locked/>
    <w:rsid w:val="00C05F78"/>
    <w:rPr>
      <w:i/>
      <w:sz w:val="22"/>
    </w:rPr>
  </w:style>
  <w:style w:type="character" w:customStyle="1" w:styleId="Heading7Char">
    <w:name w:val="Heading 7 Char"/>
    <w:link w:val="Heading7"/>
    <w:locked/>
    <w:rsid w:val="00C05F78"/>
    <w:rPr>
      <w:rFonts w:ascii="Arial" w:hAnsi="Arial"/>
    </w:rPr>
  </w:style>
  <w:style w:type="character" w:customStyle="1" w:styleId="Heading8Char">
    <w:name w:val="Heading 8 Char"/>
    <w:link w:val="Heading8"/>
    <w:locked/>
    <w:rsid w:val="00C05F78"/>
    <w:rPr>
      <w:rFonts w:ascii="Arial" w:hAnsi="Arial"/>
      <w:i/>
    </w:rPr>
  </w:style>
  <w:style w:type="character" w:customStyle="1" w:styleId="Heading9Char">
    <w:name w:val="Heading 9 Char"/>
    <w:link w:val="Heading9"/>
    <w:locked/>
    <w:rsid w:val="00C05F78"/>
    <w:rPr>
      <w:rFonts w:ascii="Arial" w:hAnsi="Arial"/>
      <w:b/>
      <w:i/>
      <w:sz w:val="18"/>
    </w:rPr>
  </w:style>
  <w:style w:type="paragraph" w:customStyle="1" w:styleId="TitlePg-Company">
    <w:name w:val="Title Pg-Company"/>
    <w:basedOn w:val="Normal"/>
    <w:next w:val="Normal"/>
    <w:rsid w:val="0093234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 w:val="40"/>
      <w:szCs w:val="20"/>
    </w:rPr>
  </w:style>
  <w:style w:type="paragraph" w:customStyle="1" w:styleId="TitlePg-Edition">
    <w:name w:val="Title Pg-Edition"/>
    <w:basedOn w:val="Normal"/>
    <w:rsid w:val="00A84F3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 w:val="36"/>
      <w:szCs w:val="20"/>
    </w:rPr>
  </w:style>
  <w:style w:type="paragraph" w:styleId="Header">
    <w:name w:val="header"/>
    <w:basedOn w:val="Normal"/>
    <w:link w:val="HeaderChar"/>
    <w:rsid w:val="00A84F3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F12F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A84F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F12F99"/>
    <w:rPr>
      <w:rFonts w:cs="Times New Roman"/>
      <w:sz w:val="24"/>
      <w:szCs w:val="24"/>
    </w:rPr>
  </w:style>
  <w:style w:type="character" w:styleId="PageNumber">
    <w:name w:val="page number"/>
    <w:rsid w:val="00A84F33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B142E1"/>
    <w:pPr>
      <w:tabs>
        <w:tab w:val="left" w:pos="480"/>
        <w:tab w:val="right" w:leader="hyphen" w:pos="10790"/>
      </w:tabs>
      <w:spacing w:before="120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B142E1"/>
    <w:pPr>
      <w:tabs>
        <w:tab w:val="left" w:pos="720"/>
        <w:tab w:val="right" w:leader="hyphen" w:pos="10790"/>
      </w:tabs>
      <w:spacing w:before="60"/>
    </w:pPr>
    <w:rPr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E53502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53502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53502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53502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53502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53502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53502"/>
    <w:pPr>
      <w:ind w:left="1680"/>
    </w:pPr>
    <w:rPr>
      <w:sz w:val="20"/>
      <w:szCs w:val="20"/>
    </w:rPr>
  </w:style>
  <w:style w:type="paragraph" w:styleId="ListNumber">
    <w:name w:val="List Number"/>
    <w:basedOn w:val="Normal"/>
    <w:rsid w:val="00E53502"/>
    <w:pPr>
      <w:numPr>
        <w:numId w:val="2"/>
      </w:numPr>
      <w:spacing w:after="60"/>
      <w:outlineLvl w:val="0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rsid w:val="00E53502"/>
    <w:rPr>
      <w:rFonts w:cs="Times New Roman"/>
      <w:color w:val="0000FF"/>
      <w:u w:val="single"/>
    </w:rPr>
  </w:style>
  <w:style w:type="paragraph" w:customStyle="1" w:styleId="TitlePg-Normal">
    <w:name w:val="Title Pg-Normal"/>
    <w:basedOn w:val="Normal"/>
    <w:rsid w:val="002E2752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szCs w:val="20"/>
    </w:rPr>
  </w:style>
  <w:style w:type="table" w:styleId="TableGrid">
    <w:name w:val="Table Grid"/>
    <w:aliases w:val="new tab,Equifax table,Header Table,Format for the table"/>
    <w:basedOn w:val="TableNormal"/>
    <w:rsid w:val="00BD1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F1F70"/>
    <w:pPr>
      <w:overflowPunct w:val="0"/>
      <w:autoSpaceDE w:val="0"/>
      <w:autoSpaceDN w:val="0"/>
      <w:adjustRightInd w:val="0"/>
      <w:spacing w:before="120"/>
      <w:ind w:left="1080"/>
      <w:textAlignment w:val="baseline"/>
    </w:pPr>
    <w:rPr>
      <w:rFonts w:ascii="Arial" w:hAnsi="Arial"/>
      <w:color w:val="000000"/>
      <w:sz w:val="20"/>
      <w:szCs w:val="20"/>
    </w:rPr>
  </w:style>
  <w:style w:type="character" w:customStyle="1" w:styleId="BodyTextChar">
    <w:name w:val="Body Text Char"/>
    <w:link w:val="BodyText"/>
    <w:locked/>
    <w:rsid w:val="001F1F70"/>
    <w:rPr>
      <w:rFonts w:ascii="Arial" w:hAnsi="Arial"/>
      <w:color w:val="000000"/>
    </w:rPr>
  </w:style>
  <w:style w:type="character" w:styleId="FollowedHyperlink">
    <w:name w:val="FollowedHyperlink"/>
    <w:rsid w:val="00DC718E"/>
    <w:rPr>
      <w:rFonts w:cs="Times New Roman"/>
      <w:color w:val="606420"/>
      <w:u w:val="single"/>
    </w:rPr>
  </w:style>
  <w:style w:type="paragraph" w:customStyle="1" w:styleId="lastincell">
    <w:name w:val="lastincell"/>
    <w:basedOn w:val="Normal"/>
    <w:rsid w:val="0022246A"/>
    <w:pPr>
      <w:spacing w:line="336" w:lineRule="auto"/>
    </w:pPr>
    <w:rPr>
      <w:rFonts w:ascii="Verdana" w:hAnsi="Verdana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E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12F99"/>
    <w:rPr>
      <w:rFonts w:cs="Times New Roman"/>
      <w:sz w:val="2"/>
    </w:rPr>
  </w:style>
  <w:style w:type="paragraph" w:customStyle="1" w:styleId="CharCharChar1">
    <w:name w:val="Char Char Char1"/>
    <w:basedOn w:val="Normal"/>
    <w:rsid w:val="007F2A54"/>
    <w:pPr>
      <w:spacing w:after="160" w:line="240" w:lineRule="exact"/>
      <w:ind w:left="576"/>
      <w:jc w:val="both"/>
    </w:pPr>
    <w:rPr>
      <w:rFonts w:ascii="Verdana" w:hAnsi="Verdana"/>
      <w:sz w:val="20"/>
      <w:szCs w:val="20"/>
    </w:rPr>
  </w:style>
  <w:style w:type="paragraph" w:customStyle="1" w:styleId="Paragraph1">
    <w:name w:val="Paragraph 1"/>
    <w:rsid w:val="00314444"/>
    <w:pPr>
      <w:tabs>
        <w:tab w:val="left" w:pos="720"/>
      </w:tabs>
      <w:spacing w:after="240"/>
      <w:ind w:left="432"/>
      <w:jc w:val="both"/>
    </w:pPr>
  </w:style>
  <w:style w:type="paragraph" w:customStyle="1" w:styleId="Paragraph2">
    <w:name w:val="Paragraph 2"/>
    <w:basedOn w:val="Paragraph1"/>
    <w:rsid w:val="005F50BC"/>
    <w:pPr>
      <w:ind w:left="864"/>
    </w:pPr>
  </w:style>
  <w:style w:type="paragraph" w:customStyle="1" w:styleId="Description2">
    <w:name w:val="Description 2"/>
    <w:basedOn w:val="Normal"/>
    <w:rsid w:val="005F50BC"/>
    <w:pPr>
      <w:tabs>
        <w:tab w:val="left" w:pos="720"/>
      </w:tabs>
      <w:spacing w:after="240"/>
      <w:ind w:left="864"/>
      <w:jc w:val="both"/>
    </w:pPr>
    <w:rPr>
      <w:b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360043"/>
    <w:pPr>
      <w:widowControl w:val="0"/>
      <w:spacing w:after="120" w:line="240" w:lineRule="atLeast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locked/>
    <w:rsid w:val="00360043"/>
    <w:rPr>
      <w:rFonts w:cs="Times New Roman"/>
    </w:rPr>
  </w:style>
  <w:style w:type="paragraph" w:customStyle="1" w:styleId="Bullet3">
    <w:name w:val="Bullet 3"/>
    <w:basedOn w:val="BodyText3"/>
    <w:rsid w:val="004A7BD6"/>
    <w:pPr>
      <w:numPr>
        <w:numId w:val="3"/>
      </w:numPr>
      <w:spacing w:after="60" w:line="288" w:lineRule="auto"/>
    </w:pPr>
    <w:rPr>
      <w:rFonts w:ascii="Arial" w:hAnsi="Arial" w:cs="Arial"/>
      <w:sz w:val="20"/>
      <w:szCs w:val="20"/>
    </w:rPr>
  </w:style>
  <w:style w:type="paragraph" w:customStyle="1" w:styleId="Bullet2">
    <w:name w:val="Bullet 2"/>
    <w:basedOn w:val="Normal"/>
    <w:rsid w:val="004A7BD6"/>
    <w:pPr>
      <w:numPr>
        <w:ilvl w:val="1"/>
        <w:numId w:val="1"/>
      </w:numPr>
      <w:tabs>
        <w:tab w:val="num" w:pos="630"/>
        <w:tab w:val="num" w:pos="792"/>
        <w:tab w:val="num" w:pos="1080"/>
      </w:tabs>
      <w:spacing w:after="60" w:line="288" w:lineRule="auto"/>
      <w:ind w:left="1080" w:hanging="432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semiHidden/>
    <w:rsid w:val="004A7BD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4A7BD6"/>
    <w:rPr>
      <w:rFonts w:cs="Times New Roman"/>
      <w:sz w:val="16"/>
      <w:szCs w:val="16"/>
    </w:rPr>
  </w:style>
  <w:style w:type="paragraph" w:customStyle="1" w:styleId="BodyText-bul">
    <w:name w:val="BodyText-bul"/>
    <w:basedOn w:val="Normal"/>
    <w:link w:val="BodyText-bulChar"/>
    <w:rsid w:val="00A5158C"/>
    <w:pPr>
      <w:numPr>
        <w:ilvl w:val="2"/>
        <w:numId w:val="4"/>
      </w:numPr>
      <w:tabs>
        <w:tab w:val="clear" w:pos="2160"/>
        <w:tab w:val="num" w:pos="1440"/>
      </w:tabs>
      <w:spacing w:before="120" w:after="120" w:line="360" w:lineRule="auto"/>
      <w:ind w:left="1440"/>
    </w:pPr>
    <w:rPr>
      <w:rFonts w:ascii="Arial" w:hAnsi="Arial" w:cs="Arial"/>
      <w:sz w:val="20"/>
      <w:szCs w:val="20"/>
    </w:rPr>
  </w:style>
  <w:style w:type="character" w:customStyle="1" w:styleId="BodyText-bulChar">
    <w:name w:val="BodyText-bul Char"/>
    <w:link w:val="BodyText-bul"/>
    <w:locked/>
    <w:rsid w:val="00A5158C"/>
    <w:rPr>
      <w:rFonts w:ascii="Arial" w:hAnsi="Arial" w:cs="Arial"/>
    </w:rPr>
  </w:style>
  <w:style w:type="paragraph" w:customStyle="1" w:styleId="BodyText0">
    <w:name w:val="BodyText"/>
    <w:link w:val="BodyTextChar1"/>
    <w:rsid w:val="00A5158C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hAnsi="Arial"/>
      <w:lang w:val="en-GB"/>
    </w:rPr>
  </w:style>
  <w:style w:type="character" w:customStyle="1" w:styleId="BodyTextChar1">
    <w:name w:val="BodyText Char1"/>
    <w:link w:val="BodyText0"/>
    <w:locked/>
    <w:rsid w:val="00A5158C"/>
    <w:rPr>
      <w:rFonts w:ascii="Arial" w:hAnsi="Arial"/>
      <w:lang w:val="en-GB" w:eastAsia="en-US" w:bidi="ar-SA"/>
    </w:rPr>
  </w:style>
  <w:style w:type="paragraph" w:customStyle="1" w:styleId="Step">
    <w:name w:val="Step"/>
    <w:basedOn w:val="Normal"/>
    <w:rsid w:val="00214F30"/>
    <w:pPr>
      <w:numPr>
        <w:numId w:val="5"/>
      </w:numPr>
      <w:spacing w:before="60"/>
    </w:pPr>
  </w:style>
  <w:style w:type="paragraph" w:styleId="ListParagraph">
    <w:name w:val="List Paragraph"/>
    <w:basedOn w:val="Normal"/>
    <w:qFormat/>
    <w:rsid w:val="001C15F5"/>
    <w:pPr>
      <w:ind w:left="720"/>
      <w:contextualSpacing/>
    </w:pPr>
  </w:style>
  <w:style w:type="paragraph" w:customStyle="1" w:styleId="NoteText">
    <w:name w:val="Note Text"/>
    <w:basedOn w:val="Normal"/>
    <w:rsid w:val="00F75037"/>
    <w:pPr>
      <w:keepLines/>
      <w:numPr>
        <w:numId w:val="6"/>
      </w:numPr>
      <w:pBdr>
        <w:top w:val="single" w:sz="4" w:space="1" w:color="auto"/>
        <w:bottom w:val="single" w:sz="4" w:space="6" w:color="auto"/>
      </w:pBdr>
      <w:spacing w:before="240" w:after="240"/>
    </w:pPr>
    <w:rPr>
      <w:i/>
      <w:sz w:val="20"/>
      <w:szCs w:val="20"/>
    </w:rPr>
  </w:style>
  <w:style w:type="paragraph" w:customStyle="1" w:styleId="StyleHeading1Calibri16ptBottomNoborder">
    <w:name w:val="Style Heading 1 + Calibri 16 pt Bottom: (No border)"/>
    <w:basedOn w:val="Heading1"/>
    <w:rsid w:val="00CB17CD"/>
    <w:pPr>
      <w:numPr>
        <w:numId w:val="0"/>
      </w:numPr>
      <w:pBdr>
        <w:bottom w:val="none" w:sz="0" w:space="0" w:color="auto"/>
      </w:pBdr>
    </w:pPr>
    <w:rPr>
      <w:bCs/>
      <w:sz w:val="40"/>
    </w:rPr>
  </w:style>
  <w:style w:type="paragraph" w:customStyle="1" w:styleId="StyleHeading2Calibri14pt">
    <w:name w:val="Style Heading 2 + Calibri 14 pt"/>
    <w:basedOn w:val="Heading2"/>
    <w:rsid w:val="008D539B"/>
    <w:rPr>
      <w:bCs/>
      <w:sz w:val="32"/>
    </w:rPr>
  </w:style>
  <w:style w:type="paragraph" w:customStyle="1" w:styleId="StyleHeading1Calibri16ptBottomNoborder12pt">
    <w:name w:val="Style Heading 1 + Calibri 16 pt Bottom: (No border) + 12 pt"/>
    <w:aliases w:val="Blue"/>
    <w:basedOn w:val="Heading1"/>
    <w:rsid w:val="00A248BE"/>
    <w:pPr>
      <w:pBdr>
        <w:bottom w:val="none" w:sz="0" w:space="0" w:color="auto"/>
      </w:pBdr>
    </w:pPr>
    <w:rPr>
      <w:rFonts w:ascii="Calibri" w:hAnsi="Calibri" w:cs="Arial"/>
      <w:szCs w:val="32"/>
    </w:rPr>
  </w:style>
  <w:style w:type="character" w:styleId="CommentReference">
    <w:name w:val="annotation reference"/>
    <w:semiHidden/>
    <w:locked/>
    <w:rsid w:val="00795B84"/>
    <w:rPr>
      <w:sz w:val="16"/>
      <w:szCs w:val="16"/>
    </w:rPr>
  </w:style>
  <w:style w:type="paragraph" w:styleId="CommentText">
    <w:name w:val="annotation text"/>
    <w:basedOn w:val="Normal"/>
    <w:semiHidden/>
    <w:locked/>
    <w:rsid w:val="00795B8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795B84"/>
    <w:rPr>
      <w:b/>
      <w:bCs/>
    </w:rPr>
  </w:style>
  <w:style w:type="paragraph" w:customStyle="1" w:styleId="Tableheading">
    <w:name w:val="Table heading"/>
    <w:basedOn w:val="Normal"/>
    <w:rsid w:val="000315FB"/>
    <w:pPr>
      <w:spacing w:before="60" w:after="60"/>
      <w:jc w:val="center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Normal"/>
    <w:rsid w:val="000315FB"/>
    <w:pPr>
      <w:spacing w:before="60" w:after="60"/>
    </w:pPr>
    <w:rPr>
      <w:rFonts w:ascii="Arial" w:hAnsi="Arial" w:cs="Arial"/>
      <w:bCs/>
      <w:sz w:val="18"/>
      <w:szCs w:val="18"/>
    </w:rPr>
  </w:style>
  <w:style w:type="paragraph" w:customStyle="1" w:styleId="TableHeading0">
    <w:name w:val="TableHeading"/>
    <w:basedOn w:val="Normal"/>
    <w:autoRedefine/>
    <w:rsid w:val="00AA2D24"/>
    <w:pPr>
      <w:spacing w:before="120" w:after="120"/>
    </w:pPr>
    <w:rPr>
      <w:rFonts w:ascii="Helvetica" w:hAnsi="Helvetica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240"/>
      <w:marRight w:val="144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TC\Test%20Tools\Templates\ITTC%20Test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120805736E9438E0CA958A9B9B62A" ma:contentTypeVersion="0" ma:contentTypeDescription="Create a new document." ma:contentTypeScope="" ma:versionID="4885a58b0c08d2afbd171dbb202b57fc">
  <xsd:schema xmlns:xsd="http://www.w3.org/2001/XMLSchema" xmlns:p="http://schemas.microsoft.com/office/2006/metadata/properties" targetNamespace="http://schemas.microsoft.com/office/2006/metadata/properties" ma:root="true" ma:fieldsID="f0d70af262f8f057ec7cf520e63df2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04ED1-CB30-4F8E-846D-B1E25A29E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E1B94-AA1C-4F25-B30C-C23AFF1B7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56F95AB-5578-401A-BD67-5F1B3D6AB3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ITTC Test Plan Template</Template>
  <TotalTime>455</TotalTime>
  <Pages>8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Plan</vt:lpstr>
    </vt:vector>
  </TitlesOfParts>
  <Manager>Gangadharan L</Manager>
  <Company>Wipro LTD</Company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Plan</dc:title>
  <dc:creator>Udhay Kumar VR</dc:creator>
  <cp:keywords>Performance Test Plan</cp:keywords>
  <dc:description>Performance Test Plan;</dc:description>
  <cp:lastModifiedBy>Saiprasanth Raghuraman (CG - US)</cp:lastModifiedBy>
  <cp:revision>21</cp:revision>
  <cp:lastPrinted>2011-05-30T08:50:00Z</cp:lastPrinted>
  <dcterms:created xsi:type="dcterms:W3CDTF">2014-06-12T13:09:00Z</dcterms:created>
  <dcterms:modified xsi:type="dcterms:W3CDTF">2018-08-10T11:56:00Z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axHold">
    <vt:lpwstr>0</vt:lpwstr>
  </property>
  <property fmtid="{D5CDD505-2E9C-101B-9397-08002B2CF9AE}" pid="4" name="LegalHold">
    <vt:lpwstr>0</vt:lpwstr>
  </property>
  <property fmtid="{D5CDD505-2E9C-101B-9397-08002B2CF9AE}" pid="5" name="ContentType">
    <vt:lpwstr>Document</vt:lpwstr>
  </property>
  <property fmtid="{D5CDD505-2E9C-101B-9397-08002B2CF9AE}" pid="6" name="ContentTypeId">
    <vt:lpwstr>0x0101006FA120805736E9438E0CA958A9B9B62A</vt:lpwstr>
  </property>
  <property fmtid="{D5CDD505-2E9C-101B-9397-08002B2CF9AE}" pid="7" name="MSIP_Label_b9a70571-31c6-4603-80c1-ef2fb871a62a_Enabled">
    <vt:lpwstr>True</vt:lpwstr>
  </property>
  <property fmtid="{D5CDD505-2E9C-101B-9397-08002B2CF9AE}" pid="8" name="MSIP_Label_b9a70571-31c6-4603-80c1-ef2fb871a62a_SiteId">
    <vt:lpwstr>258ac4e4-146a-411e-9dc8-79a9e12fd6da</vt:lpwstr>
  </property>
  <property fmtid="{D5CDD505-2E9C-101B-9397-08002B2CF9AE}" pid="9" name="MSIP_Label_b9a70571-31c6-4603-80c1-ef2fb871a62a_Ref">
    <vt:lpwstr>https://api.informationprotection.azure.com/api/258ac4e4-146a-411e-9dc8-79a9e12fd6da</vt:lpwstr>
  </property>
  <property fmtid="{D5CDD505-2E9C-101B-9397-08002B2CF9AE}" pid="10" name="MSIP_Label_b9a70571-31c6-4603-80c1-ef2fb871a62a_Owner">
    <vt:lpwstr>SA20024929@wipro.com</vt:lpwstr>
  </property>
  <property fmtid="{D5CDD505-2E9C-101B-9397-08002B2CF9AE}" pid="11" name="MSIP_Label_b9a70571-31c6-4603-80c1-ef2fb871a62a_SetDate">
    <vt:lpwstr>2018-08-10T10:05:39.8985717+05:30</vt:lpwstr>
  </property>
  <property fmtid="{D5CDD505-2E9C-101B-9397-08002B2CF9AE}" pid="12" name="MSIP_Label_b9a70571-31c6-4603-80c1-ef2fb871a62a_Name">
    <vt:lpwstr>Internal and Restricted</vt:lpwstr>
  </property>
  <property fmtid="{D5CDD505-2E9C-101B-9397-08002B2CF9AE}" pid="13" name="MSIP_Label_b9a70571-31c6-4603-80c1-ef2fb871a62a_Application">
    <vt:lpwstr>Microsoft Azure Information Protection</vt:lpwstr>
  </property>
  <property fmtid="{D5CDD505-2E9C-101B-9397-08002B2CF9AE}" pid="14" name="MSIP_Label_b9a70571-31c6-4603-80c1-ef2fb871a62a_Extended_MSFT_Method">
    <vt:lpwstr>Automatic</vt:lpwstr>
  </property>
  <property fmtid="{D5CDD505-2E9C-101B-9397-08002B2CF9AE}" pid="15" name="Sensitivity">
    <vt:lpwstr>Internal and Restricted</vt:lpwstr>
  </property>
</Properties>
</file>